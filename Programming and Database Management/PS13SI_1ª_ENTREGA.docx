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58704C" w:rsidRDefault="00987BE0" w:rsidP="00A36C8B">
      <w:pPr>
        <w:pStyle w:val="TtulodaCapa"/>
        <w:ind w:firstLine="0"/>
        <w:rPr>
          <w:rStyle w:val="Forte"/>
          <w:b/>
          <w:bCs w:val="0"/>
          <w:color w:val="FF0066"/>
        </w:rPr>
      </w:pPr>
    </w:p>
    <w:p w14:paraId="74408223" w14:textId="509FD46B" w:rsidR="00D95FC7" w:rsidRPr="0058704C" w:rsidRDefault="00F431CA" w:rsidP="0058704C">
      <w:pPr>
        <w:pStyle w:val="SubTtulo-AutoreVerso"/>
        <w:rPr>
          <w:rStyle w:val="SubTtulo-AutoreVersoChar"/>
          <w:b/>
          <w:color w:val="FF0066"/>
          <w14:textFill>
            <w14:solidFill>
              <w14:srgbClr w14:val="FF0066">
                <w14:lumMod w14:val="65000"/>
                <w14:lumOff w14:val="35000"/>
              </w14:srgbClr>
            </w14:solidFill>
          </w14:textFill>
        </w:rPr>
      </w:pPr>
      <w:r>
        <w:rPr>
          <w:rStyle w:val="SubTtulo-AutoreVersoChar"/>
          <w:b/>
          <w:color w:val="FF0066"/>
        </w:rPr>
        <w:t>PS</w:t>
      </w:r>
      <w:r w:rsidR="00DA1BD2">
        <w:rPr>
          <w:rStyle w:val="SubTtulo-AutoreVersoChar"/>
          <w:b/>
          <w:color w:val="FF0066"/>
        </w:rPr>
        <w:t>1</w:t>
      </w:r>
      <w:r>
        <w:rPr>
          <w:rStyle w:val="SubTtulo-AutoreVersoChar"/>
          <w:b/>
          <w:color w:val="FF0066"/>
        </w:rPr>
        <w:t>3SI</w:t>
      </w:r>
    </w:p>
    <w:p w14:paraId="217905AD" w14:textId="65B83D55" w:rsidR="00987BE0" w:rsidRDefault="00D95FC7" w:rsidP="0058704C">
      <w:pPr>
        <w:pStyle w:val="SubTtulo-AutoreVerso"/>
        <w:rPr>
          <w:rStyle w:val="SubTtulo-AutoreVersoChar"/>
          <w:b/>
        </w:rPr>
      </w:pPr>
      <w:r w:rsidRPr="0058704C">
        <w:rPr>
          <w:rStyle w:val="SubTtulo-AutoreVersoChar"/>
          <w:b/>
        </w:rPr>
        <w:t xml:space="preserve">ENTREGÁVEL DA DISCIPLINA </w:t>
      </w:r>
    </w:p>
    <w:p w14:paraId="6815D8BE" w14:textId="2FEDD6D6" w:rsidR="00AB466F" w:rsidRDefault="00AB466F" w:rsidP="0058704C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>1ª ENTREGA</w:t>
      </w:r>
    </w:p>
    <w:p w14:paraId="76D32912" w14:textId="77777777" w:rsidR="00101E62" w:rsidRDefault="00101E62" w:rsidP="0058704C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58704C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58704C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384C9F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681E6C1E" w14:textId="13492401" w:rsidR="008E35F7" w:rsidRPr="00384C9F" w:rsidRDefault="00384C9F" w:rsidP="00384C9F">
            <w:pPr>
              <w:ind w:left="709" w:firstLine="0"/>
              <w:jc w:val="left"/>
            </w:pPr>
            <w:bookmarkStart w:id="1" w:name="_Hlk74341774"/>
            <w:r w:rsidRPr="00384C9F">
              <w:t>79922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7226BB3F" w14:textId="7C608935" w:rsidR="008E35F7" w:rsidRPr="00384C9F" w:rsidRDefault="00384C9F" w:rsidP="00384C9F">
            <w:pPr>
              <w:ind w:left="709" w:firstLine="0"/>
              <w:jc w:val="left"/>
            </w:pPr>
            <w:proofErr w:type="spellStart"/>
            <w:r w:rsidRPr="00384C9F">
              <w:t>Andre</w:t>
            </w:r>
            <w:proofErr w:type="spellEnd"/>
            <w:r w:rsidRPr="00384C9F">
              <w:t xml:space="preserve"> Luiz Maia Tapioca </w:t>
            </w:r>
            <w:proofErr w:type="spellStart"/>
            <w:r w:rsidRPr="00384C9F">
              <w:t>Brenneisen</w:t>
            </w:r>
            <w:proofErr w:type="spellEnd"/>
          </w:p>
        </w:tc>
      </w:tr>
      <w:tr w:rsidR="008E35F7" w:rsidRPr="00D95FC7" w14:paraId="2C4BEE18" w14:textId="77777777" w:rsidTr="00384C9F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54BC33A9" w14:textId="591F8A08" w:rsidR="008E35F7" w:rsidRPr="00384C9F" w:rsidRDefault="00384C9F" w:rsidP="00384C9F">
            <w:pPr>
              <w:ind w:left="709" w:firstLine="0"/>
              <w:jc w:val="left"/>
            </w:pPr>
            <w:r w:rsidRPr="00384C9F">
              <w:t>83422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5316C9E3" w14:textId="36B1A813" w:rsidR="008E35F7" w:rsidRPr="00384C9F" w:rsidRDefault="00384C9F" w:rsidP="00384C9F">
            <w:pPr>
              <w:ind w:left="709" w:firstLine="0"/>
              <w:jc w:val="left"/>
            </w:pPr>
            <w:r w:rsidRPr="00384C9F">
              <w:t>Gabriel Domingues de Almeida</w:t>
            </w:r>
          </w:p>
        </w:tc>
      </w:tr>
      <w:tr w:rsidR="008E35F7" w:rsidRPr="00D95FC7" w14:paraId="0F5AB8A3" w14:textId="77777777" w:rsidTr="00384C9F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5974B965" w14:textId="732572E5" w:rsidR="008E35F7" w:rsidRPr="00384C9F" w:rsidRDefault="00384C9F" w:rsidP="00384C9F">
            <w:pPr>
              <w:ind w:left="709" w:firstLine="0"/>
              <w:jc w:val="left"/>
            </w:pPr>
            <w:r w:rsidRPr="00384C9F">
              <w:t>82126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6DF94862" w14:textId="39DC9EA5" w:rsidR="008E35F7" w:rsidRPr="00384C9F" w:rsidRDefault="00384C9F" w:rsidP="00384C9F">
            <w:pPr>
              <w:ind w:left="709" w:firstLine="0"/>
              <w:jc w:val="left"/>
            </w:pPr>
            <w:r w:rsidRPr="00384C9F">
              <w:t>Giulianno Zanetti</w:t>
            </w:r>
          </w:p>
        </w:tc>
      </w:tr>
      <w:tr w:rsidR="008E35F7" w:rsidRPr="00D95FC7" w14:paraId="27692502" w14:textId="77777777" w:rsidTr="00384C9F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349A782A" w14:textId="190CA488" w:rsidR="008E35F7" w:rsidRPr="00384C9F" w:rsidRDefault="00384C9F" w:rsidP="00384C9F">
            <w:pPr>
              <w:ind w:left="709" w:firstLine="0"/>
              <w:jc w:val="left"/>
            </w:pPr>
            <w:r w:rsidRPr="00384C9F">
              <w:t>82358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2500B694" w14:textId="7E5E8A3F" w:rsidR="008E35F7" w:rsidRPr="00384C9F" w:rsidRDefault="00384C9F" w:rsidP="00384C9F">
            <w:pPr>
              <w:ind w:left="709" w:firstLine="0"/>
              <w:jc w:val="left"/>
            </w:pPr>
            <w:r w:rsidRPr="00384C9F">
              <w:t xml:space="preserve">Guilherme Hideki </w:t>
            </w:r>
            <w:proofErr w:type="spellStart"/>
            <w:r w:rsidRPr="00384C9F">
              <w:t>Takara</w:t>
            </w:r>
            <w:proofErr w:type="spellEnd"/>
            <w:r w:rsidRPr="00384C9F">
              <w:t xml:space="preserve"> Chalita</w:t>
            </w:r>
          </w:p>
        </w:tc>
      </w:tr>
      <w:tr w:rsidR="008E35F7" w:rsidRPr="00D95FC7" w14:paraId="38798240" w14:textId="77777777" w:rsidTr="00384C9F">
        <w:trPr>
          <w:trHeight w:val="302"/>
        </w:trPr>
        <w:tc>
          <w:tcPr>
            <w:tcW w:w="2579" w:type="dxa"/>
            <w:shd w:val="clear" w:color="auto" w:fill="auto"/>
            <w:noWrap/>
            <w:vAlign w:val="center"/>
          </w:tcPr>
          <w:p w14:paraId="68FA8E01" w14:textId="1EC5B4BE" w:rsidR="008E35F7" w:rsidRPr="00384C9F" w:rsidRDefault="00384C9F" w:rsidP="00384C9F">
            <w:pPr>
              <w:ind w:left="709" w:firstLine="0"/>
              <w:jc w:val="left"/>
            </w:pPr>
            <w:r w:rsidRPr="00384C9F">
              <w:t>82813</w:t>
            </w:r>
          </w:p>
        </w:tc>
        <w:tc>
          <w:tcPr>
            <w:tcW w:w="5773" w:type="dxa"/>
            <w:shd w:val="clear" w:color="auto" w:fill="auto"/>
            <w:noWrap/>
            <w:vAlign w:val="center"/>
          </w:tcPr>
          <w:p w14:paraId="6F26A449" w14:textId="37767845" w:rsidR="008E35F7" w:rsidRPr="00384C9F" w:rsidRDefault="00384C9F" w:rsidP="00384C9F">
            <w:pPr>
              <w:ind w:left="709" w:firstLine="0"/>
              <w:jc w:val="left"/>
            </w:pPr>
            <w:r w:rsidRPr="00384C9F">
              <w:t>Marcos Lopes da Silva Junior</w:t>
            </w:r>
          </w:p>
        </w:tc>
      </w:tr>
      <w:bookmarkEnd w:id="1"/>
    </w:tbl>
    <w:p w14:paraId="60528C75" w14:textId="0C53FC34" w:rsidR="00D95FC7" w:rsidRPr="00987BE0" w:rsidRDefault="00D95FC7" w:rsidP="0058704C">
      <w:pPr>
        <w:pStyle w:val="SubTtulo-AutoreVerso"/>
        <w:rPr>
          <w:rStyle w:val="SubTtulo-AutoreVersoChar"/>
          <w:b/>
        </w:rPr>
      </w:pPr>
    </w:p>
    <w:p w14:paraId="2223ABAB" w14:textId="7506A39D" w:rsidR="00A36C8B" w:rsidRDefault="00987BE0" w:rsidP="0058704C">
      <w:pPr>
        <w:spacing w:after="160" w:line="259" w:lineRule="auto"/>
        <w:ind w:firstLine="0"/>
        <w:jc w:val="left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14:paraId="03992D0F" w14:textId="79D794C4" w:rsidR="000906E4" w:rsidRDefault="00897897" w:rsidP="0058704C">
      <w:pPr>
        <w:pStyle w:val="Ttulo2"/>
      </w:pPr>
      <w:bookmarkStart w:id="2" w:name="_Toc67673071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9A93E08" wp14:editId="3FE877FC">
            <wp:simplePos x="0" y="0"/>
            <wp:positionH relativeFrom="column">
              <wp:posOffset>1830070</wp:posOffset>
            </wp:positionH>
            <wp:positionV relativeFrom="paragraph">
              <wp:posOffset>548640</wp:posOffset>
            </wp:positionV>
            <wp:extent cx="4048125" cy="5029200"/>
            <wp:effectExtent l="0" t="0" r="9525" b="0"/>
            <wp:wrapNone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1E62">
        <w:t xml:space="preserve"> </w:t>
      </w:r>
      <w:r w:rsidR="0058704C">
        <w:t xml:space="preserve">1 </w:t>
      </w:r>
      <w:r w:rsidR="00D71306">
        <w:t>–</w:t>
      </w:r>
      <w:r w:rsidR="000906E4" w:rsidRPr="004F1D41">
        <w:t xml:space="preserve"> </w:t>
      </w:r>
      <w:r w:rsidR="00D71306">
        <w:t>Projeto</w:t>
      </w:r>
      <w:bookmarkEnd w:id="2"/>
      <w:r w:rsidR="00AB466F">
        <w:t xml:space="preserve"> Conceitual</w:t>
      </w:r>
    </w:p>
    <w:p w14:paraId="20642D19" w14:textId="252E3C9A" w:rsidR="00384C9F" w:rsidRPr="00384C9F" w:rsidRDefault="00384C9F" w:rsidP="00384C9F">
      <w:pPr>
        <w:pStyle w:val="PargrafodaLista"/>
      </w:pPr>
    </w:p>
    <w:p w14:paraId="4EB903F6" w14:textId="3B2992AB" w:rsidR="0058704C" w:rsidRPr="0058704C" w:rsidRDefault="0058704C" w:rsidP="0058704C">
      <w:pPr>
        <w:pStyle w:val="PargrafodaLista"/>
        <w:spacing w:after="0" w:line="240" w:lineRule="auto"/>
        <w:ind w:firstLine="0"/>
        <w:jc w:val="center"/>
      </w:pPr>
    </w:p>
    <w:p w14:paraId="6A78ECF8" w14:textId="2E098FEC" w:rsidR="00F64703" w:rsidRPr="0058704C" w:rsidRDefault="00101E62" w:rsidP="0058704C">
      <w:pPr>
        <w:spacing w:after="0" w:line="240" w:lineRule="auto"/>
        <w:ind w:firstLine="0"/>
        <w:jc w:val="left"/>
        <w:rPr>
          <w:b/>
          <w:bCs/>
        </w:rPr>
      </w:pPr>
      <w:r>
        <w:br w:type="page"/>
      </w:r>
      <w:bookmarkStart w:id="3" w:name="_Toc67673072"/>
      <w:r w:rsidR="0058704C" w:rsidRPr="0058704C">
        <w:rPr>
          <w:b/>
          <w:bCs/>
          <w:sz w:val="28"/>
          <w:szCs w:val="24"/>
        </w:rPr>
        <w:lastRenderedPageBreak/>
        <w:t>2</w:t>
      </w:r>
      <w:r w:rsidR="00D71306" w:rsidRPr="0058704C">
        <w:rPr>
          <w:b/>
          <w:bCs/>
          <w:sz w:val="28"/>
          <w:szCs w:val="24"/>
        </w:rPr>
        <w:t xml:space="preserve"> – Projeto </w:t>
      </w:r>
      <w:bookmarkEnd w:id="3"/>
      <w:r w:rsidR="00AB466F">
        <w:rPr>
          <w:b/>
          <w:bCs/>
          <w:sz w:val="28"/>
          <w:szCs w:val="24"/>
        </w:rPr>
        <w:t>Lógico</w:t>
      </w:r>
    </w:p>
    <w:p w14:paraId="73B8ECBC" w14:textId="14DAFA1D" w:rsidR="00F64703" w:rsidRDefault="00897897" w:rsidP="0027353F">
      <w:pPr>
        <w:pStyle w:val="Figur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98657E5" wp14:editId="3A6DB52C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3962400" cy="5760085"/>
            <wp:effectExtent l="0" t="0" r="0" b="0"/>
            <wp:wrapNone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2A1256" w14:textId="42D153F8" w:rsidR="00F64703" w:rsidRDefault="00F64703" w:rsidP="000906E4">
      <w:pPr>
        <w:pStyle w:val="PargrafodaLista"/>
      </w:pPr>
    </w:p>
    <w:p w14:paraId="0431C02E" w14:textId="03A6509F" w:rsidR="00F64703" w:rsidRDefault="00F64703" w:rsidP="000906E4">
      <w:pPr>
        <w:pStyle w:val="PargrafodaLista"/>
      </w:pPr>
    </w:p>
    <w:p w14:paraId="1E6FA82C" w14:textId="77777777" w:rsidR="00F64703" w:rsidRPr="00F64703" w:rsidRDefault="00F64703" w:rsidP="000906E4">
      <w:pPr>
        <w:pStyle w:val="PargrafodaLista"/>
      </w:pPr>
    </w:p>
    <w:p w14:paraId="438A5AF9" w14:textId="77777777" w:rsidR="00F64703" w:rsidRDefault="00F64703" w:rsidP="004F1D41">
      <w:pPr>
        <w:pStyle w:val="Ttulo1"/>
        <w:sectPr w:rsidR="00F64703" w:rsidSect="00890ACF">
          <w:headerReference w:type="default" r:id="rId16"/>
          <w:headerReference w:type="first" r:id="rId17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24D19AE2" w14:textId="1DECB6F2" w:rsidR="000906E4" w:rsidRDefault="0058704C" w:rsidP="001C0C3D">
      <w:pPr>
        <w:pStyle w:val="Ttulo2"/>
      </w:pPr>
      <w:bookmarkStart w:id="4" w:name="_Toc67673073"/>
      <w:r>
        <w:lastRenderedPageBreak/>
        <w:t>3</w:t>
      </w:r>
      <w:r w:rsidR="0048324B">
        <w:t xml:space="preserve"> – </w:t>
      </w:r>
      <w:bookmarkEnd w:id="4"/>
      <w:r w:rsidR="00AB466F">
        <w:t>Projeto Físico</w:t>
      </w:r>
    </w:p>
    <w:p w14:paraId="3D6D098E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CREATE TABLE ENDERECO</w:t>
      </w:r>
    </w:p>
    <w:p w14:paraId="1B147351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(</w:t>
      </w:r>
    </w:p>
    <w:p w14:paraId="7A989F06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id_endereco</w:t>
      </w:r>
      <w:proofErr w:type="spellEnd"/>
      <w:r w:rsidRPr="00897897">
        <w:rPr>
          <w:rFonts w:ascii="Courier New" w:hAnsi="Courier New" w:cs="Courier New"/>
        </w:rPr>
        <w:t xml:space="preserve"> INTEGER,</w:t>
      </w:r>
    </w:p>
    <w:p w14:paraId="4C1996A6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rua VARCHAR2(100) NOT NULL,</w:t>
      </w:r>
    </w:p>
    <w:p w14:paraId="0CB546AF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proofErr w:type="gramStart"/>
      <w:r w:rsidRPr="00897897">
        <w:rPr>
          <w:rFonts w:ascii="Courier New" w:hAnsi="Courier New" w:cs="Courier New"/>
        </w:rPr>
        <w:t>numero</w:t>
      </w:r>
      <w:proofErr w:type="spellEnd"/>
      <w:proofErr w:type="gramEnd"/>
      <w:r w:rsidRPr="00897897">
        <w:rPr>
          <w:rFonts w:ascii="Courier New" w:hAnsi="Courier New" w:cs="Courier New"/>
        </w:rPr>
        <w:t xml:space="preserve"> INTEGER NOT NULL,</w:t>
      </w:r>
    </w:p>
    <w:p w14:paraId="21655C07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bairro VARCHAR2(100) NOT NULL,</w:t>
      </w:r>
    </w:p>
    <w:p w14:paraId="488831B7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complemento VARCHAR2(50),</w:t>
      </w:r>
    </w:p>
    <w:p w14:paraId="2BE803A9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estado VARCHAR2(2) NOT NULL,</w:t>
      </w:r>
    </w:p>
    <w:p w14:paraId="7EE13D7D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cidade VARCHAR2(50) NOT NULL,</w:t>
      </w:r>
    </w:p>
    <w:p w14:paraId="2200CF1C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cd_ibge</w:t>
      </w:r>
      <w:proofErr w:type="spellEnd"/>
      <w:r w:rsidRPr="00897897">
        <w:rPr>
          <w:rFonts w:ascii="Courier New" w:hAnsi="Courier New" w:cs="Courier New"/>
        </w:rPr>
        <w:t xml:space="preserve"> </w:t>
      </w:r>
      <w:proofErr w:type="gramStart"/>
      <w:r w:rsidRPr="00897897">
        <w:rPr>
          <w:rFonts w:ascii="Courier New" w:hAnsi="Courier New" w:cs="Courier New"/>
        </w:rPr>
        <w:t>NUMBER(</w:t>
      </w:r>
      <w:proofErr w:type="gramEnd"/>
      <w:r w:rsidRPr="00897897">
        <w:rPr>
          <w:rFonts w:ascii="Courier New" w:hAnsi="Courier New" w:cs="Courier New"/>
        </w:rPr>
        <w:t>7) NOT NULL,</w:t>
      </w:r>
    </w:p>
    <w:p w14:paraId="141631D4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 xml:space="preserve">cep </w:t>
      </w:r>
      <w:proofErr w:type="gramStart"/>
      <w:r w:rsidRPr="00897897">
        <w:rPr>
          <w:rFonts w:ascii="Courier New" w:hAnsi="Courier New" w:cs="Courier New"/>
        </w:rPr>
        <w:t>NUMBER(</w:t>
      </w:r>
      <w:proofErr w:type="gramEnd"/>
      <w:r w:rsidRPr="00897897">
        <w:rPr>
          <w:rFonts w:ascii="Courier New" w:hAnsi="Courier New" w:cs="Courier New"/>
        </w:rPr>
        <w:t>9) NOT NULL</w:t>
      </w:r>
    </w:p>
    <w:p w14:paraId="32823E86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);</w:t>
      </w:r>
    </w:p>
    <w:p w14:paraId="49A57079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6AD8AAF8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1523E435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1CF67F53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ALTER TABLE ENDERECO ADD CONSTRAINT PK_ENDERECO PRIMARY KEY (</w:t>
      </w:r>
      <w:proofErr w:type="spellStart"/>
      <w:r w:rsidRPr="00897897">
        <w:rPr>
          <w:rFonts w:ascii="Courier New" w:hAnsi="Courier New" w:cs="Courier New"/>
        </w:rPr>
        <w:t>id_endereco</w:t>
      </w:r>
      <w:proofErr w:type="spellEnd"/>
      <w:r w:rsidRPr="00897897">
        <w:rPr>
          <w:rFonts w:ascii="Courier New" w:hAnsi="Courier New" w:cs="Courier New"/>
        </w:rPr>
        <w:t>);</w:t>
      </w:r>
    </w:p>
    <w:p w14:paraId="377F643A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2D34CD14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5DAC4118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344A24D7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CREATE TABLE PACIENTE</w:t>
      </w:r>
    </w:p>
    <w:p w14:paraId="1B740DE5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(</w:t>
      </w:r>
    </w:p>
    <w:p w14:paraId="4E45D019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cartao_sus</w:t>
      </w:r>
      <w:proofErr w:type="spellEnd"/>
      <w:r w:rsidRPr="00897897">
        <w:rPr>
          <w:rFonts w:ascii="Courier New" w:hAnsi="Courier New" w:cs="Courier New"/>
        </w:rPr>
        <w:t xml:space="preserve"> </w:t>
      </w:r>
      <w:proofErr w:type="gramStart"/>
      <w:r w:rsidRPr="00897897">
        <w:rPr>
          <w:rFonts w:ascii="Courier New" w:hAnsi="Courier New" w:cs="Courier New"/>
        </w:rPr>
        <w:t>NUMBER(</w:t>
      </w:r>
      <w:proofErr w:type="gramEnd"/>
      <w:r w:rsidRPr="00897897">
        <w:rPr>
          <w:rFonts w:ascii="Courier New" w:hAnsi="Courier New" w:cs="Courier New"/>
        </w:rPr>
        <w:t>15),</w:t>
      </w:r>
    </w:p>
    <w:p w14:paraId="674D3AFA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nome_paciente</w:t>
      </w:r>
      <w:proofErr w:type="spellEnd"/>
      <w:r w:rsidRPr="00897897">
        <w:rPr>
          <w:rFonts w:ascii="Courier New" w:hAnsi="Courier New" w:cs="Courier New"/>
        </w:rPr>
        <w:t xml:space="preserve"> varchar2(100) </w:t>
      </w:r>
      <w:proofErr w:type="spellStart"/>
      <w:r w:rsidRPr="00897897">
        <w:rPr>
          <w:rFonts w:ascii="Courier New" w:hAnsi="Courier New" w:cs="Courier New"/>
        </w:rPr>
        <w:t>not</w:t>
      </w:r>
      <w:proofErr w:type="spellEnd"/>
      <w:r w:rsidRPr="00897897">
        <w:rPr>
          <w:rFonts w:ascii="Courier New" w:hAnsi="Courier New" w:cs="Courier New"/>
        </w:rPr>
        <w:t xml:space="preserve"> </w:t>
      </w:r>
      <w:proofErr w:type="spellStart"/>
      <w:r w:rsidRPr="00897897">
        <w:rPr>
          <w:rFonts w:ascii="Courier New" w:hAnsi="Courier New" w:cs="Courier New"/>
        </w:rPr>
        <w:t>null</w:t>
      </w:r>
      <w:proofErr w:type="spellEnd"/>
      <w:r w:rsidRPr="00897897">
        <w:rPr>
          <w:rFonts w:ascii="Courier New" w:hAnsi="Courier New" w:cs="Courier New"/>
        </w:rPr>
        <w:t>,</w:t>
      </w:r>
    </w:p>
    <w:p w14:paraId="18DC783E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raca_cor</w:t>
      </w:r>
      <w:proofErr w:type="spellEnd"/>
      <w:r w:rsidRPr="00897897">
        <w:rPr>
          <w:rFonts w:ascii="Courier New" w:hAnsi="Courier New" w:cs="Courier New"/>
        </w:rPr>
        <w:t xml:space="preserve"> VARCHAR2(10),</w:t>
      </w:r>
    </w:p>
    <w:p w14:paraId="5CFD99D2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lastRenderedPageBreak/>
        <w:t>data_nascimento</w:t>
      </w:r>
      <w:proofErr w:type="spellEnd"/>
      <w:r w:rsidRPr="00897897">
        <w:rPr>
          <w:rFonts w:ascii="Courier New" w:hAnsi="Courier New" w:cs="Courier New"/>
        </w:rPr>
        <w:t xml:space="preserve"> VARCHAR2(10),</w:t>
      </w:r>
    </w:p>
    <w:p w14:paraId="0802E914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nome_mae</w:t>
      </w:r>
      <w:proofErr w:type="spellEnd"/>
      <w:r w:rsidRPr="00897897">
        <w:rPr>
          <w:rFonts w:ascii="Courier New" w:hAnsi="Courier New" w:cs="Courier New"/>
        </w:rPr>
        <w:t xml:space="preserve"> VARCHAR2(150) NOT </w:t>
      </w:r>
      <w:proofErr w:type="gramStart"/>
      <w:r w:rsidRPr="00897897">
        <w:rPr>
          <w:rFonts w:ascii="Courier New" w:hAnsi="Courier New" w:cs="Courier New"/>
        </w:rPr>
        <w:t>NULL ,</w:t>
      </w:r>
      <w:proofErr w:type="gramEnd"/>
    </w:p>
    <w:p w14:paraId="72B46B4B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nome_pai</w:t>
      </w:r>
      <w:proofErr w:type="spellEnd"/>
      <w:r w:rsidRPr="00897897">
        <w:rPr>
          <w:rFonts w:ascii="Courier New" w:hAnsi="Courier New" w:cs="Courier New"/>
        </w:rPr>
        <w:t xml:space="preserve"> VARCHAR2(150),</w:t>
      </w:r>
    </w:p>
    <w:p w14:paraId="0E8523F2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telefone NUMBER (13) NOT NULL,</w:t>
      </w:r>
    </w:p>
    <w:p w14:paraId="24C0AC98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sexo VARCHAR2(15) NOT NULL,</w:t>
      </w:r>
    </w:p>
    <w:p w14:paraId="0EAA071B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estado_civil</w:t>
      </w:r>
      <w:proofErr w:type="spellEnd"/>
      <w:r w:rsidRPr="00897897">
        <w:rPr>
          <w:rFonts w:ascii="Courier New" w:hAnsi="Courier New" w:cs="Courier New"/>
        </w:rPr>
        <w:t xml:space="preserve"> VARCHAR2(15) NOT NULL,</w:t>
      </w:r>
    </w:p>
    <w:p w14:paraId="2BDF6004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 xml:space="preserve">PACIENTE_ENDERECO_FK </w:t>
      </w:r>
      <w:proofErr w:type="spellStart"/>
      <w:r w:rsidRPr="00897897">
        <w:rPr>
          <w:rFonts w:ascii="Courier New" w:hAnsi="Courier New" w:cs="Courier New"/>
        </w:rPr>
        <w:t>integer</w:t>
      </w:r>
      <w:proofErr w:type="spellEnd"/>
      <w:r w:rsidRPr="00897897">
        <w:rPr>
          <w:rFonts w:ascii="Courier New" w:hAnsi="Courier New" w:cs="Courier New"/>
        </w:rPr>
        <w:t xml:space="preserve"> REFERENCES </w:t>
      </w:r>
      <w:proofErr w:type="gramStart"/>
      <w:r w:rsidRPr="00897897">
        <w:rPr>
          <w:rFonts w:ascii="Courier New" w:hAnsi="Courier New" w:cs="Courier New"/>
        </w:rPr>
        <w:t>ENDERECO(</w:t>
      </w:r>
      <w:proofErr w:type="spellStart"/>
      <w:proofErr w:type="gramEnd"/>
      <w:r w:rsidRPr="00897897">
        <w:rPr>
          <w:rFonts w:ascii="Courier New" w:hAnsi="Courier New" w:cs="Courier New"/>
        </w:rPr>
        <w:t>id_endereco</w:t>
      </w:r>
      <w:proofErr w:type="spellEnd"/>
      <w:r w:rsidRPr="00897897">
        <w:rPr>
          <w:rFonts w:ascii="Courier New" w:hAnsi="Courier New" w:cs="Courier New"/>
        </w:rPr>
        <w:t>)</w:t>
      </w:r>
    </w:p>
    <w:p w14:paraId="33733EB0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);</w:t>
      </w:r>
    </w:p>
    <w:p w14:paraId="6738B97B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063091D5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10574C4F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00172175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ALTER TABLE PACIENTE ADD CONSTRAINT PK_PACIENTE PRIMARY KEY (</w:t>
      </w:r>
      <w:proofErr w:type="spellStart"/>
      <w:r w:rsidRPr="00897897">
        <w:rPr>
          <w:rFonts w:ascii="Courier New" w:hAnsi="Courier New" w:cs="Courier New"/>
        </w:rPr>
        <w:t>cartao_sus</w:t>
      </w:r>
      <w:proofErr w:type="spellEnd"/>
      <w:r w:rsidRPr="00897897">
        <w:rPr>
          <w:rFonts w:ascii="Courier New" w:hAnsi="Courier New" w:cs="Courier New"/>
        </w:rPr>
        <w:t>);</w:t>
      </w:r>
    </w:p>
    <w:p w14:paraId="126B462C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386FB019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2FC3735D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782D7499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02DF0C2B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CREATE TABLE ESCOLA</w:t>
      </w:r>
    </w:p>
    <w:p w14:paraId="41E28764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(</w:t>
      </w:r>
    </w:p>
    <w:p w14:paraId="2A70E2E5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id_escola</w:t>
      </w:r>
      <w:proofErr w:type="spellEnd"/>
      <w:r w:rsidRPr="00897897">
        <w:rPr>
          <w:rFonts w:ascii="Courier New" w:hAnsi="Courier New" w:cs="Courier New"/>
        </w:rPr>
        <w:t xml:space="preserve"> INTEGER,</w:t>
      </w:r>
    </w:p>
    <w:p w14:paraId="47BD3452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proofErr w:type="spellStart"/>
      <w:r w:rsidRPr="00897897">
        <w:rPr>
          <w:rFonts w:ascii="Courier New" w:hAnsi="Courier New" w:cs="Courier New"/>
        </w:rPr>
        <w:t>nome_escola</w:t>
      </w:r>
      <w:proofErr w:type="spellEnd"/>
      <w:r w:rsidRPr="00897897">
        <w:rPr>
          <w:rFonts w:ascii="Courier New" w:hAnsi="Courier New" w:cs="Courier New"/>
        </w:rPr>
        <w:t xml:space="preserve"> VARCHAR2(100) NOT NULL,</w:t>
      </w:r>
    </w:p>
    <w:p w14:paraId="408D126B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serie VARCHAR2(50) NOT NULL,</w:t>
      </w:r>
    </w:p>
    <w:p w14:paraId="7F086A89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programa varchar2(</w:t>
      </w:r>
      <w:proofErr w:type="gramStart"/>
      <w:r w:rsidRPr="00897897">
        <w:rPr>
          <w:rFonts w:ascii="Courier New" w:hAnsi="Courier New" w:cs="Courier New"/>
        </w:rPr>
        <w:t>50)</w:t>
      </w:r>
      <w:proofErr w:type="spellStart"/>
      <w:r w:rsidRPr="00897897">
        <w:rPr>
          <w:rFonts w:ascii="Courier New" w:hAnsi="Courier New" w:cs="Courier New"/>
        </w:rPr>
        <w:t>not</w:t>
      </w:r>
      <w:proofErr w:type="spellEnd"/>
      <w:proofErr w:type="gramEnd"/>
      <w:r w:rsidRPr="00897897">
        <w:rPr>
          <w:rFonts w:ascii="Courier New" w:hAnsi="Courier New" w:cs="Courier New"/>
        </w:rPr>
        <w:t xml:space="preserve"> </w:t>
      </w:r>
      <w:proofErr w:type="spellStart"/>
      <w:r w:rsidRPr="00897897">
        <w:rPr>
          <w:rFonts w:ascii="Courier New" w:hAnsi="Courier New" w:cs="Courier New"/>
        </w:rPr>
        <w:t>null</w:t>
      </w:r>
      <w:proofErr w:type="spellEnd"/>
      <w:r w:rsidRPr="00897897">
        <w:rPr>
          <w:rFonts w:ascii="Courier New" w:hAnsi="Courier New" w:cs="Courier New"/>
        </w:rPr>
        <w:t>,</w:t>
      </w:r>
    </w:p>
    <w:p w14:paraId="00EBF78B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 xml:space="preserve">ESCOLA_PACIENTE_FK </w:t>
      </w:r>
      <w:proofErr w:type="spellStart"/>
      <w:r w:rsidRPr="00897897">
        <w:rPr>
          <w:rFonts w:ascii="Courier New" w:hAnsi="Courier New" w:cs="Courier New"/>
        </w:rPr>
        <w:t>integer</w:t>
      </w:r>
      <w:proofErr w:type="spellEnd"/>
      <w:r w:rsidRPr="00897897">
        <w:rPr>
          <w:rFonts w:ascii="Courier New" w:hAnsi="Courier New" w:cs="Courier New"/>
        </w:rPr>
        <w:t xml:space="preserve"> REFERENCES </w:t>
      </w:r>
      <w:proofErr w:type="gramStart"/>
      <w:r w:rsidRPr="00897897">
        <w:rPr>
          <w:rFonts w:ascii="Courier New" w:hAnsi="Courier New" w:cs="Courier New"/>
        </w:rPr>
        <w:t>PACIENTE(</w:t>
      </w:r>
      <w:proofErr w:type="spellStart"/>
      <w:proofErr w:type="gramEnd"/>
      <w:r w:rsidRPr="00897897">
        <w:rPr>
          <w:rFonts w:ascii="Courier New" w:hAnsi="Courier New" w:cs="Courier New"/>
        </w:rPr>
        <w:t>cartao_sus</w:t>
      </w:r>
      <w:proofErr w:type="spellEnd"/>
      <w:r w:rsidRPr="00897897">
        <w:rPr>
          <w:rFonts w:ascii="Courier New" w:hAnsi="Courier New" w:cs="Courier New"/>
        </w:rPr>
        <w:t>)</w:t>
      </w:r>
    </w:p>
    <w:p w14:paraId="77844704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);</w:t>
      </w:r>
    </w:p>
    <w:p w14:paraId="28A55526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69C05903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1323A980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5A2A4C12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>ALTER TABLE ESCOLA ADD CONSTRAINT PK_ESCOLA PRIMARY KEY (</w:t>
      </w:r>
      <w:proofErr w:type="spellStart"/>
      <w:r w:rsidRPr="00897897">
        <w:rPr>
          <w:rFonts w:ascii="Courier New" w:hAnsi="Courier New" w:cs="Courier New"/>
        </w:rPr>
        <w:t>id_escola</w:t>
      </w:r>
      <w:proofErr w:type="spellEnd"/>
      <w:r w:rsidRPr="00897897">
        <w:rPr>
          <w:rFonts w:ascii="Courier New" w:hAnsi="Courier New" w:cs="Courier New"/>
        </w:rPr>
        <w:t>);</w:t>
      </w:r>
    </w:p>
    <w:p w14:paraId="23B52DB3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78A6F9BA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38C73C46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4E600BE4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55B50816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 xml:space="preserve">INSERT INTO ENDERECO </w:t>
      </w:r>
      <w:proofErr w:type="gramStart"/>
      <w:r w:rsidRPr="00897897">
        <w:rPr>
          <w:rFonts w:ascii="Courier New" w:hAnsi="Courier New" w:cs="Courier New"/>
        </w:rPr>
        <w:t>VALUES(</w:t>
      </w:r>
      <w:proofErr w:type="gramEnd"/>
      <w:r w:rsidRPr="00897897">
        <w:rPr>
          <w:rFonts w:ascii="Courier New" w:hAnsi="Courier New" w:cs="Courier New"/>
        </w:rPr>
        <w:t>12345 ,'barcelos',38,'Vilas','apto31','SP','sao paulo',1234567, 03660060);</w:t>
      </w:r>
    </w:p>
    <w:p w14:paraId="1D04212A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427914AF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3A1B61E7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4787BD13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 xml:space="preserve">INSERT INTO PACIENTE </w:t>
      </w:r>
      <w:proofErr w:type="gramStart"/>
      <w:r w:rsidRPr="00897897">
        <w:rPr>
          <w:rFonts w:ascii="Courier New" w:hAnsi="Courier New" w:cs="Courier New"/>
        </w:rPr>
        <w:t>VALUES(</w:t>
      </w:r>
      <w:proofErr w:type="gramEnd"/>
      <w:r w:rsidRPr="00897897">
        <w:rPr>
          <w:rFonts w:ascii="Courier New" w:hAnsi="Courier New" w:cs="Courier New"/>
        </w:rPr>
        <w:t>1337,'gabrel','negro', '20210608' ,'marcia','marcio',989823436,'masculino','casado', 12345);</w:t>
      </w:r>
    </w:p>
    <w:p w14:paraId="3D6D59CB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271A9D0F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430819E5" w14:textId="77777777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</w:p>
    <w:p w14:paraId="1D3321FB" w14:textId="28D6510A" w:rsidR="00897897" w:rsidRPr="00897897" w:rsidRDefault="00897897" w:rsidP="00897897">
      <w:pPr>
        <w:ind w:left="709" w:firstLine="0"/>
        <w:rPr>
          <w:rFonts w:ascii="Courier New" w:hAnsi="Courier New" w:cs="Courier New"/>
        </w:rPr>
      </w:pPr>
      <w:r w:rsidRPr="00897897">
        <w:rPr>
          <w:rFonts w:ascii="Courier New" w:hAnsi="Courier New" w:cs="Courier New"/>
        </w:rPr>
        <w:t xml:space="preserve">INSERT INTO ESCOLA </w:t>
      </w:r>
      <w:proofErr w:type="gramStart"/>
      <w:r w:rsidRPr="00897897">
        <w:rPr>
          <w:rFonts w:ascii="Courier New" w:hAnsi="Courier New" w:cs="Courier New"/>
        </w:rPr>
        <w:t>VALUES(</w:t>
      </w:r>
      <w:proofErr w:type="gramEnd"/>
      <w:r w:rsidRPr="00897897">
        <w:rPr>
          <w:rFonts w:ascii="Courier New" w:hAnsi="Courier New" w:cs="Courier New"/>
        </w:rPr>
        <w:t xml:space="preserve">1111,'baroes','quinta </w:t>
      </w:r>
      <w:proofErr w:type="spellStart"/>
      <w:r w:rsidRPr="00897897">
        <w:rPr>
          <w:rFonts w:ascii="Courier New" w:hAnsi="Courier New" w:cs="Courier New"/>
        </w:rPr>
        <w:t>serie','estudo</w:t>
      </w:r>
      <w:proofErr w:type="spellEnd"/>
      <w:r w:rsidRPr="00897897">
        <w:rPr>
          <w:rFonts w:ascii="Courier New" w:hAnsi="Courier New" w:cs="Courier New"/>
        </w:rPr>
        <w:t xml:space="preserve"> mais', 1337);</w:t>
      </w:r>
    </w:p>
    <w:p w14:paraId="0BD26420" w14:textId="76CDC980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3F47D544" w14:textId="41CD73DC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48AD2C83" w14:textId="36918A03" w:rsidR="0048324B" w:rsidRDefault="0048324B" w:rsidP="000906E4">
      <w:pPr>
        <w:pStyle w:val="Corpodetexto"/>
        <w:ind w:firstLine="0"/>
        <w:jc w:val="center"/>
      </w:pPr>
    </w:p>
    <w:p w14:paraId="4C16E65D" w14:textId="63B468A6" w:rsidR="006C4326" w:rsidRPr="00D127A6" w:rsidRDefault="006C4326" w:rsidP="0058704C">
      <w:pPr>
        <w:spacing w:after="0" w:line="240" w:lineRule="auto"/>
        <w:ind w:firstLine="0"/>
        <w:jc w:val="left"/>
        <w:rPr>
          <w:rFonts w:eastAsia="Times New Roman"/>
          <w:b/>
          <w:bCs/>
          <w:iCs/>
          <w:szCs w:val="24"/>
        </w:rPr>
      </w:pPr>
    </w:p>
    <w:sectPr w:rsidR="006C4326" w:rsidRPr="00D127A6" w:rsidSect="006C4326">
      <w:headerReference w:type="first" r:id="rId18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A04F" w14:textId="77777777" w:rsidR="00CB6DEF" w:rsidRDefault="00CB6DEF" w:rsidP="00987BE0">
      <w:pPr>
        <w:spacing w:after="0" w:line="240" w:lineRule="auto"/>
      </w:pPr>
      <w:r>
        <w:separator/>
      </w:r>
    </w:p>
  </w:endnote>
  <w:endnote w:type="continuationSeparator" w:id="0">
    <w:p w14:paraId="618F46A3" w14:textId="77777777" w:rsidR="00CB6DEF" w:rsidRDefault="00CB6DEF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EE76" w14:textId="77777777" w:rsidR="00CB6DEF" w:rsidRDefault="00CB6DEF" w:rsidP="00987BE0">
      <w:pPr>
        <w:spacing w:after="0" w:line="240" w:lineRule="auto"/>
      </w:pPr>
      <w:r>
        <w:separator/>
      </w:r>
    </w:p>
  </w:footnote>
  <w:footnote w:type="continuationSeparator" w:id="0">
    <w:p w14:paraId="06F4DE3A" w14:textId="77777777" w:rsidR="00CB6DEF" w:rsidRDefault="00CB6DEF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5A83" w14:textId="142BEF68" w:rsidR="00B92022" w:rsidRDefault="00B92022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 w:rsidR="006C4326"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r w:rsidR="00CB6DEF">
      <w:fldChar w:fldCharType="begin"/>
    </w:r>
    <w:r w:rsidR="00CB6DEF">
      <w:instrText xml:space="preserve"> NUMPAGES   \* MERGEFORMAT </w:instrText>
    </w:r>
    <w:r w:rsidR="00CB6DEF">
      <w:fldChar w:fldCharType="separate"/>
    </w:r>
    <w:r w:rsidR="1A176BA7">
      <w:t>15</w:t>
    </w:r>
    <w:r w:rsidR="00CB6DEF">
      <w:fldChar w:fldCharType="end"/>
    </w:r>
    <w:r w:rsidR="1A176BA7">
      <w:t xml:space="preserve"> </w:t>
    </w:r>
  </w:p>
  <w:p w14:paraId="7F9A1AC5" w14:textId="77777777" w:rsidR="00B92022" w:rsidRDefault="00B9202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DA61" w14:textId="77777777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2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de </w:t>
    </w:r>
    <w:r w:rsidR="00CB6DEF">
      <w:fldChar w:fldCharType="begin"/>
    </w:r>
    <w:r w:rsidR="00CB6DEF">
      <w:instrText xml:space="preserve"> NUMPAGES   \* MERGEFORMAT </w:instrText>
    </w:r>
    <w:r w:rsidR="00CB6DEF">
      <w:fldChar w:fldCharType="separate"/>
    </w:r>
    <w:r>
      <w:t>15</w:t>
    </w:r>
    <w:r w:rsidR="00CB6DEF">
      <w:fldChar w:fldCharType="end"/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CB6DEF">
      <w:fldChar w:fldCharType="begin"/>
    </w:r>
    <w:r w:rsidR="00CB6DEF">
      <w:instrText xml:space="preserve"> NUMPAGES   \* MERGEFORMAT </w:instrText>
    </w:r>
    <w:r w:rsidR="00CB6DEF">
      <w:fldChar w:fldCharType="separate"/>
    </w:r>
    <w:r w:rsidR="1A176BA7">
      <w:t>15</w:t>
    </w:r>
    <w:r w:rsidR="00CB6DEF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0866"/>
    <w:rsid w:val="0003718D"/>
    <w:rsid w:val="00050FEA"/>
    <w:rsid w:val="00072A6C"/>
    <w:rsid w:val="000906E4"/>
    <w:rsid w:val="000D2801"/>
    <w:rsid w:val="00101E62"/>
    <w:rsid w:val="001509ED"/>
    <w:rsid w:val="001C0C3D"/>
    <w:rsid w:val="001C5EE2"/>
    <w:rsid w:val="0023747F"/>
    <w:rsid w:val="0027353F"/>
    <w:rsid w:val="00282A81"/>
    <w:rsid w:val="002A3C38"/>
    <w:rsid w:val="002E2864"/>
    <w:rsid w:val="002E35AE"/>
    <w:rsid w:val="003042F6"/>
    <w:rsid w:val="00316877"/>
    <w:rsid w:val="00316B13"/>
    <w:rsid w:val="003170FA"/>
    <w:rsid w:val="00340843"/>
    <w:rsid w:val="00347CAE"/>
    <w:rsid w:val="0036085A"/>
    <w:rsid w:val="00384C9F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B48D9"/>
    <w:rsid w:val="004C39C2"/>
    <w:rsid w:val="004F1D41"/>
    <w:rsid w:val="004F459E"/>
    <w:rsid w:val="00500EDB"/>
    <w:rsid w:val="00505712"/>
    <w:rsid w:val="00545406"/>
    <w:rsid w:val="005522A5"/>
    <w:rsid w:val="00556B5B"/>
    <w:rsid w:val="00560364"/>
    <w:rsid w:val="00576E5A"/>
    <w:rsid w:val="0058704C"/>
    <w:rsid w:val="00591097"/>
    <w:rsid w:val="005A79AF"/>
    <w:rsid w:val="005D7910"/>
    <w:rsid w:val="0064602B"/>
    <w:rsid w:val="00650FE8"/>
    <w:rsid w:val="006C4326"/>
    <w:rsid w:val="006C4A36"/>
    <w:rsid w:val="006E34CE"/>
    <w:rsid w:val="00732060"/>
    <w:rsid w:val="007540CC"/>
    <w:rsid w:val="0076599A"/>
    <w:rsid w:val="007E2C7B"/>
    <w:rsid w:val="007F44FA"/>
    <w:rsid w:val="008236DB"/>
    <w:rsid w:val="00826699"/>
    <w:rsid w:val="00882BE7"/>
    <w:rsid w:val="00890ACF"/>
    <w:rsid w:val="00897897"/>
    <w:rsid w:val="008C19F2"/>
    <w:rsid w:val="008E35F7"/>
    <w:rsid w:val="0091487C"/>
    <w:rsid w:val="00987BE0"/>
    <w:rsid w:val="00A14423"/>
    <w:rsid w:val="00A16E62"/>
    <w:rsid w:val="00A36C8B"/>
    <w:rsid w:val="00A619A0"/>
    <w:rsid w:val="00A64FC6"/>
    <w:rsid w:val="00A96108"/>
    <w:rsid w:val="00AB2BE5"/>
    <w:rsid w:val="00AB466F"/>
    <w:rsid w:val="00AD6955"/>
    <w:rsid w:val="00AF754D"/>
    <w:rsid w:val="00B010AF"/>
    <w:rsid w:val="00B118A1"/>
    <w:rsid w:val="00B31965"/>
    <w:rsid w:val="00B92022"/>
    <w:rsid w:val="00C036D1"/>
    <w:rsid w:val="00C235D2"/>
    <w:rsid w:val="00C2382B"/>
    <w:rsid w:val="00C86529"/>
    <w:rsid w:val="00CB6DEF"/>
    <w:rsid w:val="00CC7283"/>
    <w:rsid w:val="00D026C5"/>
    <w:rsid w:val="00D127A6"/>
    <w:rsid w:val="00D413D3"/>
    <w:rsid w:val="00D563AE"/>
    <w:rsid w:val="00D70546"/>
    <w:rsid w:val="00D71306"/>
    <w:rsid w:val="00D95FC7"/>
    <w:rsid w:val="00DA1BD2"/>
    <w:rsid w:val="00DB65E4"/>
    <w:rsid w:val="00DD4AD9"/>
    <w:rsid w:val="00DE5412"/>
    <w:rsid w:val="00DF48FD"/>
    <w:rsid w:val="00E36822"/>
    <w:rsid w:val="00E44082"/>
    <w:rsid w:val="00EA1FE1"/>
    <w:rsid w:val="00EC72AD"/>
    <w:rsid w:val="00ED1183"/>
    <w:rsid w:val="00ED6A41"/>
    <w:rsid w:val="00EF23B5"/>
    <w:rsid w:val="00EF4A0C"/>
    <w:rsid w:val="00F1406F"/>
    <w:rsid w:val="00F431CA"/>
    <w:rsid w:val="00F53589"/>
    <w:rsid w:val="00F64703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58704C"/>
    <w:pPr>
      <w:spacing w:after="480" w:line="360" w:lineRule="auto"/>
      <w:jc w:val="center"/>
    </w:pPr>
    <w:rPr>
      <w:rFonts w:ascii="Arial" w:hAnsi="Arial"/>
      <w:b/>
      <w:color w:val="595959" w:themeColor="text1" w:themeTint="A6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58704C"/>
    <w:rPr>
      <w:rFonts w:ascii="Arial" w:hAnsi="Arial"/>
      <w:b/>
      <w:color w:val="595959" w:themeColor="text1" w:themeTint="A6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4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664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27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D0005AFC9664893A9CC4424F40713" ma:contentTypeVersion="6" ma:contentTypeDescription="Create a new document." ma:contentTypeScope="" ma:versionID="1dba1e444b0b158335e012f203ad8520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6ed7723d7d8bf28e29b4bc607ed7ea1f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7B007-FBA5-47E5-B518-643E85F84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167</TotalTime>
  <Pages>7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Giulianno Zanetti</cp:lastModifiedBy>
  <cp:revision>14</cp:revision>
  <cp:lastPrinted>2021-06-11T23:35:00Z</cp:lastPrinted>
  <dcterms:created xsi:type="dcterms:W3CDTF">2021-03-26T20:45:00Z</dcterms:created>
  <dcterms:modified xsi:type="dcterms:W3CDTF">2021-06-12T01:55:00Z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