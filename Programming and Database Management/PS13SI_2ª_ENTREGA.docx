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CD6A93">
      <w:pPr>
        <w:pStyle w:val="Ttulo2"/>
        <w:numPr>
          <w:ilvl w:val="0"/>
          <w:numId w:val="0"/>
        </w:numPr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58704C" w:rsidRDefault="00987BE0" w:rsidP="00A36C8B">
      <w:pPr>
        <w:pStyle w:val="TtulodaCapa"/>
        <w:ind w:firstLine="0"/>
        <w:rPr>
          <w:rStyle w:val="Forte"/>
          <w:b/>
          <w:bCs w:val="0"/>
          <w:color w:val="FF0066"/>
        </w:rPr>
      </w:pPr>
    </w:p>
    <w:p w14:paraId="74408223" w14:textId="07A643CD" w:rsidR="00D95FC7" w:rsidRPr="0058704C" w:rsidRDefault="00F431CA" w:rsidP="0058704C">
      <w:pPr>
        <w:pStyle w:val="SubTtulo-AutoreVerso"/>
        <w:rPr>
          <w:rStyle w:val="SubTtulo-AutoreVersoChar"/>
          <w:b/>
          <w:color w:val="FF0066"/>
          <w14:textFill>
            <w14:solidFill>
              <w14:srgbClr w14:val="FF0066">
                <w14:lumMod w14:val="65000"/>
                <w14:lumOff w14:val="35000"/>
              </w14:srgbClr>
            </w14:solidFill>
          </w14:textFill>
        </w:rPr>
      </w:pPr>
      <w:r>
        <w:rPr>
          <w:rStyle w:val="SubTtulo-AutoreVersoChar"/>
          <w:b/>
          <w:color w:val="FF0066"/>
        </w:rPr>
        <w:t>PS</w:t>
      </w:r>
      <w:r w:rsidR="00990BF2">
        <w:rPr>
          <w:rStyle w:val="SubTtulo-AutoreVersoChar"/>
          <w:b/>
          <w:color w:val="FF0066"/>
        </w:rPr>
        <w:t>1</w:t>
      </w:r>
      <w:r>
        <w:rPr>
          <w:rStyle w:val="SubTtulo-AutoreVersoChar"/>
          <w:b/>
          <w:color w:val="FF0066"/>
        </w:rPr>
        <w:t>3SI</w:t>
      </w:r>
    </w:p>
    <w:p w14:paraId="217905AD" w14:textId="379766DD" w:rsidR="00987BE0" w:rsidRDefault="00D95FC7" w:rsidP="0058704C">
      <w:pPr>
        <w:pStyle w:val="SubTtulo-AutoreVerso"/>
        <w:rPr>
          <w:rStyle w:val="SubTtulo-AutoreVersoChar"/>
          <w:b/>
        </w:rPr>
      </w:pPr>
      <w:r w:rsidRPr="0058704C">
        <w:rPr>
          <w:rStyle w:val="SubTtulo-AutoreVersoChar"/>
          <w:b/>
        </w:rPr>
        <w:t xml:space="preserve">ENTREGÁVEL DA DISCIPLINA </w:t>
      </w:r>
    </w:p>
    <w:p w14:paraId="4651ECCC" w14:textId="6686CA53" w:rsidR="002B6D42" w:rsidRDefault="002B6D42" w:rsidP="0058704C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2ª ENTREGA</w:t>
      </w:r>
    </w:p>
    <w:p w14:paraId="76D32912" w14:textId="77777777" w:rsidR="00101E62" w:rsidRDefault="00101E62" w:rsidP="0058704C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58704C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37283D" w:rsidRPr="00D95FC7" w14:paraId="52EA65DC" w14:textId="77777777" w:rsidTr="00D03AA3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681E6C1E" w14:textId="4BDA09E2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79922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7226BB3F" w14:textId="06BA0303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proofErr w:type="spellStart"/>
            <w:r w:rsidRPr="00384C9F">
              <w:t>Andre</w:t>
            </w:r>
            <w:proofErr w:type="spellEnd"/>
            <w:r w:rsidRPr="00384C9F">
              <w:t xml:space="preserve"> Luiz Maia Tapioca </w:t>
            </w:r>
            <w:proofErr w:type="spellStart"/>
            <w:r w:rsidRPr="00384C9F">
              <w:t>Brenneisen</w:t>
            </w:r>
            <w:proofErr w:type="spellEnd"/>
          </w:p>
        </w:tc>
      </w:tr>
      <w:tr w:rsidR="0037283D" w:rsidRPr="00D95FC7" w14:paraId="2C4BEE18" w14:textId="77777777" w:rsidTr="00D03AA3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54BC33A9" w14:textId="291250C0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83422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5316C9E3" w14:textId="3EB0943E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Gabriel Domingues de Almeida</w:t>
            </w:r>
          </w:p>
        </w:tc>
      </w:tr>
      <w:tr w:rsidR="0037283D" w:rsidRPr="00D95FC7" w14:paraId="0F5AB8A3" w14:textId="77777777" w:rsidTr="00D03AA3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5974B965" w14:textId="1733D4BC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82126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6DF94862" w14:textId="3A74EB57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Giulianno Zanetti</w:t>
            </w:r>
          </w:p>
        </w:tc>
      </w:tr>
      <w:tr w:rsidR="0037283D" w:rsidRPr="00D95FC7" w14:paraId="27692502" w14:textId="77777777" w:rsidTr="00D03AA3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349A782A" w14:textId="3275478A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82358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2500B694" w14:textId="5846584A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 xml:space="preserve">Guilherme Hideki </w:t>
            </w:r>
            <w:proofErr w:type="spellStart"/>
            <w:r w:rsidRPr="00384C9F">
              <w:t>Takara</w:t>
            </w:r>
            <w:proofErr w:type="spellEnd"/>
            <w:r w:rsidRPr="00384C9F">
              <w:t xml:space="preserve"> Chalita</w:t>
            </w:r>
          </w:p>
        </w:tc>
      </w:tr>
      <w:tr w:rsidR="0037283D" w:rsidRPr="00D95FC7" w14:paraId="38798240" w14:textId="77777777" w:rsidTr="00D03AA3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68FA8E01" w14:textId="1DB602F3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82813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6F26A449" w14:textId="6A9BE59D" w:rsidR="0037283D" w:rsidRPr="00D95FC7" w:rsidRDefault="0037283D" w:rsidP="0037283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384C9F">
              <w:t>Marcos Lopes da Silva Junior</w:t>
            </w:r>
          </w:p>
        </w:tc>
      </w:tr>
    </w:tbl>
    <w:p w14:paraId="60528C75" w14:textId="0C53FC34" w:rsidR="00D95FC7" w:rsidRPr="00987BE0" w:rsidRDefault="00D95FC7" w:rsidP="0058704C">
      <w:pPr>
        <w:pStyle w:val="SubTtulo-AutoreVerso"/>
        <w:rPr>
          <w:rStyle w:val="SubTtulo-AutoreVersoChar"/>
          <w:b/>
        </w:rPr>
      </w:pPr>
    </w:p>
    <w:p w14:paraId="2223ABAB" w14:textId="451BD892" w:rsidR="00A36C8B" w:rsidRDefault="00A36C8B" w:rsidP="0058704C">
      <w:pPr>
        <w:spacing w:after="160" w:line="259" w:lineRule="auto"/>
        <w:ind w:firstLine="0"/>
        <w:jc w:val="left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8E87563" w14:textId="05E3BBFE" w:rsidR="001A7B95" w:rsidRDefault="001A7B95" w:rsidP="001A7B95">
      <w:pPr>
        <w:pStyle w:val="Ttulo2"/>
        <w:numPr>
          <w:ilvl w:val="0"/>
          <w:numId w:val="20"/>
        </w:numPr>
        <w:rPr>
          <w:sz w:val="22"/>
          <w:szCs w:val="22"/>
        </w:rPr>
      </w:pPr>
      <w:r w:rsidRPr="00CD6A93">
        <w:rPr>
          <w:sz w:val="22"/>
          <w:szCs w:val="22"/>
        </w:rPr>
        <w:lastRenderedPageBreak/>
        <w:t xml:space="preserve">Crie uma visão chamada </w:t>
      </w:r>
      <w:r w:rsidRPr="00CD6A93">
        <w:rPr>
          <w:rFonts w:ascii="Courier New" w:eastAsia="Courier New" w:hAnsi="Courier New" w:cs="Courier New"/>
          <w:sz w:val="22"/>
          <w:szCs w:val="22"/>
        </w:rPr>
        <w:t>TOTAL_CASOS_ACUMULADOS</w:t>
      </w:r>
      <w:r w:rsidRPr="00CD6A93">
        <w:rPr>
          <w:sz w:val="22"/>
          <w:szCs w:val="22"/>
        </w:rPr>
        <w:t xml:space="preserve"> que exibe os municípios do estado de São Paulo que tem o total de casos acumulados (</w:t>
      </w:r>
      <w:proofErr w:type="spellStart"/>
      <w:r w:rsidRPr="00CD6A93">
        <w:rPr>
          <w:rFonts w:ascii="Courier New" w:eastAsia="Courier New" w:hAnsi="Courier New" w:cs="Courier New"/>
          <w:sz w:val="22"/>
          <w:szCs w:val="22"/>
        </w:rPr>
        <w:t>casos_acumulados</w:t>
      </w:r>
      <w:proofErr w:type="spellEnd"/>
      <w:r w:rsidRPr="00CD6A93">
        <w:rPr>
          <w:sz w:val="22"/>
          <w:szCs w:val="22"/>
        </w:rPr>
        <w:t>) maior que 5.000.000. Ordene o resultado pelo total de casos acumulados de maneira decrescente</w:t>
      </w:r>
    </w:p>
    <w:p w14:paraId="0CAFBF44" w14:textId="77777777" w:rsidR="0037283D" w:rsidRPr="0037283D" w:rsidRDefault="0037283D" w:rsidP="0037283D">
      <w:pPr>
        <w:pStyle w:val="PargrafodaLista"/>
      </w:pPr>
    </w:p>
    <w:p w14:paraId="45AF556B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Select</w:t>
      </w:r>
      <w:proofErr w:type="spellEnd"/>
      <w:r w:rsidRPr="00F47AB8">
        <w:rPr>
          <w:rFonts w:ascii="Courier New" w:hAnsi="Courier New" w:cs="Courier New"/>
        </w:rPr>
        <w:t xml:space="preserve"> * </w:t>
      </w:r>
      <w:proofErr w:type="spellStart"/>
      <w:r w:rsidRPr="00F47AB8">
        <w:rPr>
          <w:rFonts w:ascii="Courier New" w:hAnsi="Courier New" w:cs="Courier New"/>
        </w:rPr>
        <w:t>from</w:t>
      </w:r>
      <w:proofErr w:type="spellEnd"/>
      <w:r w:rsidRPr="00F47AB8">
        <w:rPr>
          <w:rFonts w:ascii="Courier New" w:hAnsi="Courier New" w:cs="Courier New"/>
        </w:rPr>
        <w:t xml:space="preserve"> pf0645.dados_covid;</w:t>
      </w:r>
    </w:p>
    <w:p w14:paraId="726CCFEC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537179B5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synonym</w:t>
      </w:r>
      <w:proofErr w:type="spellEnd"/>
      <w:r w:rsidRPr="00F47AB8">
        <w:rPr>
          <w:rFonts w:ascii="Courier New" w:hAnsi="Courier New" w:cs="Courier New"/>
        </w:rPr>
        <w:t xml:space="preserve"> dados</w:t>
      </w:r>
    </w:p>
    <w:p w14:paraId="43570107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F47AB8">
        <w:rPr>
          <w:rFonts w:ascii="Courier New" w:hAnsi="Courier New" w:cs="Courier New"/>
        </w:rPr>
        <w:t>dados</w:t>
      </w:r>
      <w:proofErr w:type="gramEnd"/>
      <w:r w:rsidRPr="00F47AB8">
        <w:rPr>
          <w:rFonts w:ascii="Courier New" w:hAnsi="Courier New" w:cs="Courier New"/>
        </w:rPr>
        <w:t>_covid</w:t>
      </w:r>
      <w:proofErr w:type="spellEnd"/>
      <w:r w:rsidRPr="00F47AB8">
        <w:rPr>
          <w:rFonts w:ascii="Courier New" w:hAnsi="Courier New" w:cs="Courier New"/>
        </w:rPr>
        <w:t>;</w:t>
      </w:r>
    </w:p>
    <w:p w14:paraId="7BCF2F1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564DDB52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synonym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rgs_saude</w:t>
      </w:r>
      <w:proofErr w:type="spellEnd"/>
    </w:p>
    <w:p w14:paraId="03E3B687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for </w:t>
      </w:r>
      <w:proofErr w:type="spellStart"/>
      <w:r w:rsidRPr="00F47AB8">
        <w:rPr>
          <w:rFonts w:ascii="Courier New" w:hAnsi="Courier New" w:cs="Courier New"/>
        </w:rPr>
        <w:t>regioes_saude</w:t>
      </w:r>
      <w:proofErr w:type="spellEnd"/>
      <w:r w:rsidRPr="00F47AB8">
        <w:rPr>
          <w:rFonts w:ascii="Courier New" w:hAnsi="Courier New" w:cs="Courier New"/>
        </w:rPr>
        <w:t>;</w:t>
      </w:r>
    </w:p>
    <w:p w14:paraId="51DE156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4FE92C99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synonym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std</w:t>
      </w:r>
      <w:proofErr w:type="spellEnd"/>
    </w:p>
    <w:p w14:paraId="3F60CB4A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for </w:t>
      </w:r>
      <w:proofErr w:type="gramStart"/>
      <w:r w:rsidRPr="00F47AB8">
        <w:rPr>
          <w:rFonts w:ascii="Courier New" w:hAnsi="Courier New" w:cs="Courier New"/>
        </w:rPr>
        <w:t>estados</w:t>
      </w:r>
      <w:proofErr w:type="gramEnd"/>
      <w:r w:rsidRPr="00F47AB8">
        <w:rPr>
          <w:rFonts w:ascii="Courier New" w:hAnsi="Courier New" w:cs="Courier New"/>
        </w:rPr>
        <w:t>;</w:t>
      </w:r>
    </w:p>
    <w:p w14:paraId="7F63AA5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2D8A2731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synonym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rgs</w:t>
      </w:r>
      <w:proofErr w:type="spellEnd"/>
    </w:p>
    <w:p w14:paraId="280E5227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for </w:t>
      </w:r>
      <w:proofErr w:type="spellStart"/>
      <w:r w:rsidRPr="00F47AB8">
        <w:rPr>
          <w:rFonts w:ascii="Courier New" w:hAnsi="Courier New" w:cs="Courier New"/>
        </w:rPr>
        <w:t>regioes</w:t>
      </w:r>
      <w:proofErr w:type="spellEnd"/>
      <w:r w:rsidRPr="00F47AB8">
        <w:rPr>
          <w:rFonts w:ascii="Courier New" w:hAnsi="Courier New" w:cs="Courier New"/>
        </w:rPr>
        <w:t>;</w:t>
      </w:r>
    </w:p>
    <w:p w14:paraId="4872635B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675A74F2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synonym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mnc</w:t>
      </w:r>
      <w:proofErr w:type="spellEnd"/>
    </w:p>
    <w:p w14:paraId="14454E6B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for </w:t>
      </w:r>
      <w:proofErr w:type="spellStart"/>
      <w:r w:rsidRPr="00F47AB8">
        <w:rPr>
          <w:rFonts w:ascii="Courier New" w:hAnsi="Courier New" w:cs="Courier New"/>
        </w:rPr>
        <w:t>municipios</w:t>
      </w:r>
      <w:proofErr w:type="spellEnd"/>
      <w:r w:rsidRPr="00F47AB8">
        <w:rPr>
          <w:rFonts w:ascii="Courier New" w:hAnsi="Courier New" w:cs="Courier New"/>
        </w:rPr>
        <w:t>;</w:t>
      </w:r>
    </w:p>
    <w:p w14:paraId="41DE24EE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023B91E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425A3EA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view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total_casos_acumulados</w:t>
      </w:r>
      <w:proofErr w:type="spellEnd"/>
    </w:p>
    <w:p w14:paraId="1B21D1A1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as</w:t>
      </w:r>
    </w:p>
    <w:p w14:paraId="7B73D2DE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select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47AB8">
        <w:rPr>
          <w:rFonts w:ascii="Courier New" w:hAnsi="Courier New" w:cs="Courier New"/>
        </w:rPr>
        <w:t>std.nome</w:t>
      </w:r>
      <w:proofErr w:type="spellEnd"/>
      <w:proofErr w:type="gramEnd"/>
      <w:r w:rsidRPr="00F47AB8">
        <w:rPr>
          <w:rFonts w:ascii="Courier New" w:hAnsi="Courier New" w:cs="Courier New"/>
        </w:rPr>
        <w:t xml:space="preserve"> AS </w:t>
      </w:r>
      <w:proofErr w:type="spellStart"/>
      <w:r w:rsidRPr="00F47AB8">
        <w:rPr>
          <w:rFonts w:ascii="Courier New" w:hAnsi="Courier New" w:cs="Courier New"/>
        </w:rPr>
        <w:t>nome_estado,mnc.nome</w:t>
      </w:r>
      <w:proofErr w:type="spellEnd"/>
      <w:r w:rsidRPr="00F47AB8">
        <w:rPr>
          <w:rFonts w:ascii="Courier New" w:hAnsi="Courier New" w:cs="Courier New"/>
        </w:rPr>
        <w:t xml:space="preserve"> AS </w:t>
      </w:r>
      <w:proofErr w:type="spellStart"/>
      <w:r w:rsidRPr="00F47AB8">
        <w:rPr>
          <w:rFonts w:ascii="Courier New" w:hAnsi="Courier New" w:cs="Courier New"/>
        </w:rPr>
        <w:t>nome_municipio</w:t>
      </w:r>
      <w:proofErr w:type="spellEnd"/>
      <w:r w:rsidRPr="00F47AB8">
        <w:rPr>
          <w:rFonts w:ascii="Courier New" w:hAnsi="Courier New" w:cs="Courier New"/>
        </w:rPr>
        <w:t>, SUM(</w:t>
      </w:r>
      <w:proofErr w:type="spellStart"/>
      <w:r w:rsidRPr="00F47AB8">
        <w:rPr>
          <w:rFonts w:ascii="Courier New" w:hAnsi="Courier New" w:cs="Courier New"/>
        </w:rPr>
        <w:t>dados.CASOS_ACUMULADOS</w:t>
      </w:r>
      <w:proofErr w:type="spellEnd"/>
      <w:r w:rsidRPr="00F47AB8">
        <w:rPr>
          <w:rFonts w:ascii="Courier New" w:hAnsi="Courier New" w:cs="Courier New"/>
        </w:rPr>
        <w:t xml:space="preserve">) </w:t>
      </w:r>
      <w:proofErr w:type="spellStart"/>
      <w:r w:rsidRPr="00F47AB8">
        <w:rPr>
          <w:rFonts w:ascii="Courier New" w:hAnsi="Courier New" w:cs="Courier New"/>
        </w:rPr>
        <w:t>Casos_Acumulados</w:t>
      </w:r>
      <w:proofErr w:type="spellEnd"/>
    </w:p>
    <w:p w14:paraId="256D967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from</w:t>
      </w:r>
      <w:proofErr w:type="spellEnd"/>
      <w:r w:rsidRPr="00F47AB8">
        <w:rPr>
          <w:rFonts w:ascii="Courier New" w:hAnsi="Courier New" w:cs="Courier New"/>
        </w:rPr>
        <w:t xml:space="preserve"> pf0645.estados </w:t>
      </w:r>
      <w:proofErr w:type="spellStart"/>
      <w:r w:rsidRPr="00F47AB8">
        <w:rPr>
          <w:rFonts w:ascii="Courier New" w:hAnsi="Courier New" w:cs="Courier New"/>
        </w:rPr>
        <w:t>std</w:t>
      </w:r>
      <w:proofErr w:type="spellEnd"/>
    </w:p>
    <w:p w14:paraId="783345B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join</w:t>
      </w:r>
      <w:proofErr w:type="spellEnd"/>
      <w:r w:rsidRPr="00F47AB8">
        <w:rPr>
          <w:rFonts w:ascii="Courier New" w:hAnsi="Courier New" w:cs="Courier New"/>
        </w:rPr>
        <w:t xml:space="preserve"> pf0645.dados_covid dados</w:t>
      </w:r>
    </w:p>
    <w:p w14:paraId="6207B8C1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lastRenderedPageBreak/>
        <w:t>on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std.COD_ESTADO</w:t>
      </w:r>
      <w:proofErr w:type="spellEnd"/>
      <w:r w:rsidRPr="00F47AB8">
        <w:rPr>
          <w:rFonts w:ascii="Courier New" w:hAnsi="Courier New" w:cs="Courier New"/>
        </w:rPr>
        <w:t xml:space="preserve"> = </w:t>
      </w:r>
      <w:proofErr w:type="spellStart"/>
      <w:r w:rsidRPr="00F47AB8">
        <w:rPr>
          <w:rFonts w:ascii="Courier New" w:hAnsi="Courier New" w:cs="Courier New"/>
        </w:rPr>
        <w:t>dados.COD_ESTADO</w:t>
      </w:r>
      <w:proofErr w:type="spellEnd"/>
    </w:p>
    <w:p w14:paraId="5D47B46E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22E1C484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join</w:t>
      </w:r>
      <w:proofErr w:type="spellEnd"/>
      <w:r w:rsidRPr="00F47AB8">
        <w:rPr>
          <w:rFonts w:ascii="Courier New" w:hAnsi="Courier New" w:cs="Courier New"/>
        </w:rPr>
        <w:t xml:space="preserve"> pf0645.municipios </w:t>
      </w:r>
      <w:proofErr w:type="spellStart"/>
      <w:r w:rsidRPr="00F47AB8">
        <w:rPr>
          <w:rFonts w:ascii="Courier New" w:hAnsi="Courier New" w:cs="Courier New"/>
        </w:rPr>
        <w:t>mnc</w:t>
      </w:r>
      <w:proofErr w:type="spellEnd"/>
    </w:p>
    <w:p w14:paraId="4A3CCCA7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on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mnc.cod_municipio</w:t>
      </w:r>
      <w:proofErr w:type="spellEnd"/>
      <w:r w:rsidRPr="00F47AB8">
        <w:rPr>
          <w:rFonts w:ascii="Courier New" w:hAnsi="Courier New" w:cs="Courier New"/>
        </w:rPr>
        <w:t xml:space="preserve"> = </w:t>
      </w:r>
      <w:proofErr w:type="spellStart"/>
      <w:r w:rsidRPr="00F47AB8">
        <w:rPr>
          <w:rFonts w:ascii="Courier New" w:hAnsi="Courier New" w:cs="Courier New"/>
        </w:rPr>
        <w:t>dados.cod_municipio</w:t>
      </w:r>
      <w:proofErr w:type="spellEnd"/>
    </w:p>
    <w:p w14:paraId="1983EE3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7555D199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WHERE </w:t>
      </w:r>
      <w:proofErr w:type="spellStart"/>
      <w:r w:rsidRPr="00F47AB8">
        <w:rPr>
          <w:rFonts w:ascii="Courier New" w:hAnsi="Courier New" w:cs="Courier New"/>
        </w:rPr>
        <w:t>dados.COD_ESTADO</w:t>
      </w:r>
      <w:proofErr w:type="spellEnd"/>
      <w:r w:rsidRPr="00F47AB8">
        <w:rPr>
          <w:rFonts w:ascii="Courier New" w:hAnsi="Courier New" w:cs="Courier New"/>
        </w:rPr>
        <w:t xml:space="preserve"> = 26</w:t>
      </w:r>
    </w:p>
    <w:p w14:paraId="7856C7D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343CE390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47AB8">
        <w:rPr>
          <w:rFonts w:ascii="Courier New" w:hAnsi="Courier New" w:cs="Courier New"/>
        </w:rPr>
        <w:t>std.nome</w:t>
      </w:r>
      <w:proofErr w:type="gramEnd"/>
      <w:r w:rsidRPr="00F47AB8">
        <w:rPr>
          <w:rFonts w:ascii="Courier New" w:hAnsi="Courier New" w:cs="Courier New"/>
        </w:rPr>
        <w:t>,mnc.nome</w:t>
      </w:r>
      <w:proofErr w:type="spellEnd"/>
      <w:r w:rsidRPr="00F47AB8">
        <w:rPr>
          <w:rFonts w:ascii="Courier New" w:hAnsi="Courier New" w:cs="Courier New"/>
        </w:rPr>
        <w:t>;</w:t>
      </w:r>
    </w:p>
    <w:p w14:paraId="1EF2D32C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649BF9E0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view</w:t>
      </w:r>
      <w:proofErr w:type="spellEnd"/>
      <w:r w:rsidRPr="00F47AB8">
        <w:rPr>
          <w:rFonts w:ascii="Courier New" w:hAnsi="Courier New" w:cs="Courier New"/>
        </w:rPr>
        <w:t xml:space="preserve"> top10_casos </w:t>
      </w:r>
    </w:p>
    <w:p w14:paraId="4ECDFDBC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AS </w:t>
      </w:r>
    </w:p>
    <w:p w14:paraId="4F8BFCB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select</w:t>
      </w:r>
      <w:proofErr w:type="spellEnd"/>
      <w:r w:rsidRPr="00F47AB8">
        <w:rPr>
          <w:rFonts w:ascii="Courier New" w:hAnsi="Courier New" w:cs="Courier New"/>
        </w:rPr>
        <w:t xml:space="preserve"> *</w:t>
      </w:r>
    </w:p>
    <w:p w14:paraId="486A2BFA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FROM (</w:t>
      </w:r>
    </w:p>
    <w:p w14:paraId="2C260491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SELECT *</w:t>
      </w:r>
    </w:p>
    <w:p w14:paraId="4989F3FC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from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total_casos_acumulados</w:t>
      </w:r>
      <w:proofErr w:type="spellEnd"/>
      <w:r w:rsidRPr="00F47AB8">
        <w:rPr>
          <w:rFonts w:ascii="Courier New" w:hAnsi="Courier New" w:cs="Courier New"/>
        </w:rPr>
        <w:t xml:space="preserve"> </w:t>
      </w:r>
    </w:p>
    <w:p w14:paraId="4C61E50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629D5A79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ORDER BY </w:t>
      </w:r>
      <w:proofErr w:type="spellStart"/>
      <w:r w:rsidRPr="00F47AB8">
        <w:rPr>
          <w:rFonts w:ascii="Courier New" w:hAnsi="Courier New" w:cs="Courier New"/>
        </w:rPr>
        <w:t>Casos_acumulados</w:t>
      </w:r>
      <w:proofErr w:type="spellEnd"/>
      <w:r w:rsidRPr="00F47AB8">
        <w:rPr>
          <w:rFonts w:ascii="Courier New" w:hAnsi="Courier New" w:cs="Courier New"/>
        </w:rPr>
        <w:t xml:space="preserve"> DESC</w:t>
      </w:r>
    </w:p>
    <w:p w14:paraId="49A4AE9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)</w:t>
      </w:r>
    </w:p>
    <w:p w14:paraId="4DCBDB5C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WHERE ROWNUM &lt;= 10;</w:t>
      </w:r>
    </w:p>
    <w:p w14:paraId="20AB2AD8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619772D0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select</w:t>
      </w:r>
      <w:proofErr w:type="spellEnd"/>
      <w:r w:rsidRPr="00F47AB8">
        <w:rPr>
          <w:rFonts w:ascii="Courier New" w:hAnsi="Courier New" w:cs="Courier New"/>
        </w:rPr>
        <w:t xml:space="preserve"> * </w:t>
      </w:r>
      <w:proofErr w:type="spellStart"/>
      <w:r w:rsidRPr="00F47AB8">
        <w:rPr>
          <w:rFonts w:ascii="Courier New" w:hAnsi="Courier New" w:cs="Courier New"/>
        </w:rPr>
        <w:t>from</w:t>
      </w:r>
      <w:proofErr w:type="spellEnd"/>
      <w:r w:rsidRPr="00F47AB8">
        <w:rPr>
          <w:rFonts w:ascii="Courier New" w:hAnsi="Courier New" w:cs="Courier New"/>
        </w:rPr>
        <w:t xml:space="preserve"> top10_casos</w:t>
      </w:r>
    </w:p>
    <w:p w14:paraId="0A1C874F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39EC5E70" w14:textId="037F8AD7" w:rsidR="00EF7777" w:rsidRPr="00EF7777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drop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view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total_dados_acumulados</w:t>
      </w:r>
      <w:proofErr w:type="spellEnd"/>
    </w:p>
    <w:p w14:paraId="2A2E147E" w14:textId="77777777" w:rsidR="00EF7777" w:rsidRDefault="00EF7777" w:rsidP="00EF7777">
      <w:pPr>
        <w:pStyle w:val="PargrafodaLista"/>
      </w:pPr>
    </w:p>
    <w:p w14:paraId="10FA2DCC" w14:textId="68BB94D8" w:rsidR="0037283D" w:rsidRDefault="0037283D" w:rsidP="0037283D">
      <w:pPr>
        <w:pStyle w:val="PargrafodaLista"/>
      </w:pPr>
    </w:p>
    <w:p w14:paraId="61DCDEBC" w14:textId="63AB9FB9" w:rsidR="001A7B95" w:rsidRPr="00CD6A93" w:rsidRDefault="001A7B95" w:rsidP="001A7B95">
      <w:pPr>
        <w:pStyle w:val="Ttulo2"/>
        <w:rPr>
          <w:sz w:val="22"/>
          <w:szCs w:val="22"/>
        </w:rPr>
      </w:pPr>
      <w:r w:rsidRPr="00CD6A93">
        <w:rPr>
          <w:sz w:val="22"/>
          <w:szCs w:val="22"/>
        </w:rPr>
        <w:lastRenderedPageBreak/>
        <w:t xml:space="preserve">Crie uma visão chamada </w:t>
      </w:r>
      <w:proofErr w:type="gramStart"/>
      <w:r w:rsidRPr="00CD6A93">
        <w:rPr>
          <w:rFonts w:ascii="Courier New" w:eastAsia="Courier New" w:hAnsi="Courier New" w:cs="Courier New"/>
          <w:sz w:val="22"/>
          <w:szCs w:val="22"/>
        </w:rPr>
        <w:t>MEDIA</w:t>
      </w:r>
      <w:proofErr w:type="gramEnd"/>
      <w:r w:rsidRPr="00CD6A93">
        <w:rPr>
          <w:rFonts w:ascii="Courier New" w:eastAsia="Courier New" w:hAnsi="Courier New" w:cs="Courier New"/>
          <w:sz w:val="22"/>
          <w:szCs w:val="22"/>
        </w:rPr>
        <w:t>_CASOS_POR_REGIAO</w:t>
      </w:r>
      <w:r w:rsidRPr="00CD6A93">
        <w:rPr>
          <w:sz w:val="22"/>
          <w:szCs w:val="22"/>
        </w:rPr>
        <w:t xml:space="preserve"> que seleciona os estados agrupados por regiões onde a média de casos (</w:t>
      </w:r>
      <w:proofErr w:type="spellStart"/>
      <w:r w:rsidRPr="00CD6A93">
        <w:rPr>
          <w:rFonts w:ascii="Courier New" w:eastAsia="Courier New" w:hAnsi="Courier New" w:cs="Courier New"/>
          <w:sz w:val="22"/>
          <w:szCs w:val="22"/>
        </w:rPr>
        <w:t>casos_novos</w:t>
      </w:r>
      <w:proofErr w:type="spellEnd"/>
      <w:r w:rsidRPr="00CD6A93">
        <w:rPr>
          <w:sz w:val="22"/>
          <w:szCs w:val="22"/>
        </w:rPr>
        <w:t>) está acima da média nacional. Ordene o resultado de forma ascendente pelo nome da região.</w:t>
      </w:r>
    </w:p>
    <w:p w14:paraId="5AA28BCA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create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view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gramStart"/>
      <w:r w:rsidRPr="00F47AB8">
        <w:rPr>
          <w:rFonts w:ascii="Courier New" w:hAnsi="Courier New" w:cs="Courier New"/>
        </w:rPr>
        <w:t>MEDIA</w:t>
      </w:r>
      <w:proofErr w:type="gramEnd"/>
      <w:r w:rsidRPr="00F47AB8">
        <w:rPr>
          <w:rFonts w:ascii="Courier New" w:hAnsi="Courier New" w:cs="Courier New"/>
        </w:rPr>
        <w:t>_CASOS_POR_REGIAO</w:t>
      </w:r>
    </w:p>
    <w:p w14:paraId="28D9A232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AS</w:t>
      </w:r>
    </w:p>
    <w:p w14:paraId="40301B86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select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47AB8">
        <w:rPr>
          <w:rFonts w:ascii="Courier New" w:hAnsi="Courier New" w:cs="Courier New"/>
        </w:rPr>
        <w:t>std.nome</w:t>
      </w:r>
      <w:proofErr w:type="spellEnd"/>
      <w:proofErr w:type="gramEnd"/>
      <w:r w:rsidRPr="00F47AB8">
        <w:rPr>
          <w:rFonts w:ascii="Courier New" w:hAnsi="Courier New" w:cs="Courier New"/>
        </w:rPr>
        <w:t xml:space="preserve"> AS </w:t>
      </w:r>
      <w:proofErr w:type="spellStart"/>
      <w:r w:rsidRPr="00F47AB8">
        <w:rPr>
          <w:rFonts w:ascii="Courier New" w:hAnsi="Courier New" w:cs="Courier New"/>
        </w:rPr>
        <w:t>regiao,mnc.nome</w:t>
      </w:r>
      <w:proofErr w:type="spellEnd"/>
      <w:r w:rsidRPr="00F47AB8">
        <w:rPr>
          <w:rFonts w:ascii="Courier New" w:hAnsi="Courier New" w:cs="Courier New"/>
        </w:rPr>
        <w:t xml:space="preserve"> AS estados, TO_CHAR(AVG(</w:t>
      </w:r>
      <w:proofErr w:type="spellStart"/>
      <w:r w:rsidRPr="00F47AB8">
        <w:rPr>
          <w:rFonts w:ascii="Courier New" w:hAnsi="Courier New" w:cs="Courier New"/>
        </w:rPr>
        <w:t>dados.casos_novos</w:t>
      </w:r>
      <w:proofErr w:type="spellEnd"/>
      <w:r w:rsidRPr="00F47AB8">
        <w:rPr>
          <w:rFonts w:ascii="Courier New" w:hAnsi="Courier New" w:cs="Courier New"/>
        </w:rPr>
        <w:t xml:space="preserve">),'FM9990.00') </w:t>
      </w:r>
      <w:proofErr w:type="spellStart"/>
      <w:r w:rsidRPr="00F47AB8">
        <w:rPr>
          <w:rFonts w:ascii="Courier New" w:hAnsi="Courier New" w:cs="Courier New"/>
        </w:rPr>
        <w:t>media_Casos_Novos</w:t>
      </w:r>
      <w:proofErr w:type="spellEnd"/>
    </w:p>
    <w:p w14:paraId="109CC8D6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from</w:t>
      </w:r>
      <w:proofErr w:type="spellEnd"/>
      <w:r w:rsidRPr="00F47AB8">
        <w:rPr>
          <w:rFonts w:ascii="Courier New" w:hAnsi="Courier New" w:cs="Courier New"/>
        </w:rPr>
        <w:t xml:space="preserve"> pf0645.regioes </w:t>
      </w:r>
      <w:proofErr w:type="spellStart"/>
      <w:r w:rsidRPr="00F47AB8">
        <w:rPr>
          <w:rFonts w:ascii="Courier New" w:hAnsi="Courier New" w:cs="Courier New"/>
        </w:rPr>
        <w:t>std</w:t>
      </w:r>
      <w:proofErr w:type="spellEnd"/>
    </w:p>
    <w:p w14:paraId="69D17575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239400CB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join</w:t>
      </w:r>
      <w:proofErr w:type="spellEnd"/>
      <w:r w:rsidRPr="00F47AB8">
        <w:rPr>
          <w:rFonts w:ascii="Courier New" w:hAnsi="Courier New" w:cs="Courier New"/>
        </w:rPr>
        <w:t xml:space="preserve"> pf0645.dados_covid dados</w:t>
      </w:r>
    </w:p>
    <w:p w14:paraId="7FEF25D0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on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std.COD_regiao</w:t>
      </w:r>
      <w:proofErr w:type="spellEnd"/>
      <w:r w:rsidRPr="00F47AB8">
        <w:rPr>
          <w:rFonts w:ascii="Courier New" w:hAnsi="Courier New" w:cs="Courier New"/>
        </w:rPr>
        <w:t xml:space="preserve"> = </w:t>
      </w:r>
      <w:proofErr w:type="spellStart"/>
      <w:r w:rsidRPr="00F47AB8">
        <w:rPr>
          <w:rFonts w:ascii="Courier New" w:hAnsi="Courier New" w:cs="Courier New"/>
        </w:rPr>
        <w:t>dados.COD_regiao</w:t>
      </w:r>
      <w:proofErr w:type="spellEnd"/>
    </w:p>
    <w:p w14:paraId="148A9400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235C8C28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join</w:t>
      </w:r>
      <w:proofErr w:type="spellEnd"/>
      <w:r w:rsidRPr="00F47AB8">
        <w:rPr>
          <w:rFonts w:ascii="Courier New" w:hAnsi="Courier New" w:cs="Courier New"/>
        </w:rPr>
        <w:t xml:space="preserve"> pf0645.estados </w:t>
      </w:r>
      <w:proofErr w:type="spellStart"/>
      <w:r w:rsidRPr="00F47AB8">
        <w:rPr>
          <w:rFonts w:ascii="Courier New" w:hAnsi="Courier New" w:cs="Courier New"/>
        </w:rPr>
        <w:t>mnc</w:t>
      </w:r>
      <w:proofErr w:type="spellEnd"/>
    </w:p>
    <w:p w14:paraId="3079B14D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proofErr w:type="spellStart"/>
      <w:r w:rsidRPr="00F47AB8">
        <w:rPr>
          <w:rFonts w:ascii="Courier New" w:hAnsi="Courier New" w:cs="Courier New"/>
        </w:rPr>
        <w:t>on</w:t>
      </w:r>
      <w:proofErr w:type="spellEnd"/>
      <w:r w:rsidRPr="00F47AB8">
        <w:rPr>
          <w:rFonts w:ascii="Courier New" w:hAnsi="Courier New" w:cs="Courier New"/>
        </w:rPr>
        <w:t xml:space="preserve"> </w:t>
      </w:r>
      <w:proofErr w:type="spellStart"/>
      <w:r w:rsidRPr="00F47AB8">
        <w:rPr>
          <w:rFonts w:ascii="Courier New" w:hAnsi="Courier New" w:cs="Courier New"/>
        </w:rPr>
        <w:t>mnc.cod_estado</w:t>
      </w:r>
      <w:proofErr w:type="spellEnd"/>
      <w:r w:rsidRPr="00F47AB8">
        <w:rPr>
          <w:rFonts w:ascii="Courier New" w:hAnsi="Courier New" w:cs="Courier New"/>
        </w:rPr>
        <w:t xml:space="preserve"> = </w:t>
      </w:r>
      <w:proofErr w:type="spellStart"/>
      <w:r w:rsidRPr="00F47AB8">
        <w:rPr>
          <w:rFonts w:ascii="Courier New" w:hAnsi="Courier New" w:cs="Courier New"/>
        </w:rPr>
        <w:t>dados.cod_estado</w:t>
      </w:r>
      <w:proofErr w:type="spellEnd"/>
    </w:p>
    <w:p w14:paraId="4793977C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042758F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47AB8">
        <w:rPr>
          <w:rFonts w:ascii="Courier New" w:hAnsi="Courier New" w:cs="Courier New"/>
        </w:rPr>
        <w:t>std.nome</w:t>
      </w:r>
      <w:proofErr w:type="gramEnd"/>
      <w:r w:rsidRPr="00F47AB8">
        <w:rPr>
          <w:rFonts w:ascii="Courier New" w:hAnsi="Courier New" w:cs="Courier New"/>
        </w:rPr>
        <w:t>,mnc.nome</w:t>
      </w:r>
      <w:proofErr w:type="spellEnd"/>
    </w:p>
    <w:p w14:paraId="748C2124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HAVING </w:t>
      </w:r>
      <w:proofErr w:type="gramStart"/>
      <w:r w:rsidRPr="00F47AB8">
        <w:rPr>
          <w:rFonts w:ascii="Courier New" w:hAnsi="Courier New" w:cs="Courier New"/>
        </w:rPr>
        <w:t>AVG(</w:t>
      </w:r>
      <w:proofErr w:type="spellStart"/>
      <w:proofErr w:type="gramEnd"/>
      <w:r w:rsidRPr="00F47AB8">
        <w:rPr>
          <w:rFonts w:ascii="Courier New" w:hAnsi="Courier New" w:cs="Courier New"/>
        </w:rPr>
        <w:t>dados.casos_novos</w:t>
      </w:r>
      <w:proofErr w:type="spellEnd"/>
      <w:r w:rsidRPr="00F47AB8">
        <w:rPr>
          <w:rFonts w:ascii="Courier New" w:hAnsi="Courier New" w:cs="Courier New"/>
        </w:rPr>
        <w:t>) &gt; 6.2144</w:t>
      </w:r>
    </w:p>
    <w:p w14:paraId="3EE04B21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3DAEFDF1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F47AB8">
        <w:rPr>
          <w:rFonts w:ascii="Courier New" w:hAnsi="Courier New" w:cs="Courier New"/>
        </w:rPr>
        <w:t>std.nome</w:t>
      </w:r>
      <w:proofErr w:type="spellEnd"/>
      <w:proofErr w:type="gramEnd"/>
      <w:r w:rsidRPr="00F47AB8">
        <w:rPr>
          <w:rFonts w:ascii="Courier New" w:hAnsi="Courier New" w:cs="Courier New"/>
        </w:rPr>
        <w:t>;</w:t>
      </w:r>
    </w:p>
    <w:p w14:paraId="7D50CEEE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</w:p>
    <w:p w14:paraId="201F6C23" w14:textId="77777777" w:rsidR="00F47AB8" w:rsidRPr="00F47AB8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>SELECT *</w:t>
      </w:r>
    </w:p>
    <w:p w14:paraId="375C9E5E" w14:textId="70842EF0" w:rsidR="00EF7777" w:rsidRDefault="00F47AB8" w:rsidP="00F47AB8">
      <w:pPr>
        <w:pStyle w:val="PargrafodaLista"/>
        <w:rPr>
          <w:rFonts w:ascii="Courier New" w:hAnsi="Courier New" w:cs="Courier New"/>
        </w:rPr>
      </w:pPr>
      <w:r w:rsidRPr="00F47AB8">
        <w:rPr>
          <w:rFonts w:ascii="Courier New" w:hAnsi="Courier New" w:cs="Courier New"/>
        </w:rPr>
        <w:t xml:space="preserve">FROM </w:t>
      </w:r>
      <w:proofErr w:type="gramStart"/>
      <w:r w:rsidRPr="00F47AB8">
        <w:rPr>
          <w:rFonts w:ascii="Courier New" w:hAnsi="Courier New" w:cs="Courier New"/>
        </w:rPr>
        <w:t>MEDIA</w:t>
      </w:r>
      <w:proofErr w:type="gramEnd"/>
      <w:r w:rsidRPr="00F47AB8">
        <w:rPr>
          <w:rFonts w:ascii="Courier New" w:hAnsi="Courier New" w:cs="Courier New"/>
        </w:rPr>
        <w:t>_CASOS_POR_REGIAO</w:t>
      </w:r>
    </w:p>
    <w:p w14:paraId="2C8BEB54" w14:textId="0ECFB1FC" w:rsidR="00EF7777" w:rsidRDefault="00EF7777" w:rsidP="00EF7777">
      <w:pPr>
        <w:pStyle w:val="PargrafodaLista"/>
        <w:rPr>
          <w:rFonts w:ascii="Courier New" w:hAnsi="Courier New" w:cs="Courier New"/>
        </w:rPr>
      </w:pPr>
    </w:p>
    <w:p w14:paraId="50EBDA6D" w14:textId="03276530" w:rsidR="00EF7777" w:rsidRDefault="00EF7777" w:rsidP="00EF7777">
      <w:pPr>
        <w:pStyle w:val="PargrafodaLista"/>
        <w:rPr>
          <w:rFonts w:ascii="Courier New" w:hAnsi="Courier New" w:cs="Courier New"/>
        </w:rPr>
      </w:pPr>
    </w:p>
    <w:p w14:paraId="196190E5" w14:textId="4F006C59" w:rsidR="00EF7777" w:rsidRDefault="00EF7777" w:rsidP="00EF7777">
      <w:pPr>
        <w:pStyle w:val="PargrafodaLista"/>
        <w:rPr>
          <w:rFonts w:ascii="Courier New" w:hAnsi="Courier New" w:cs="Courier New"/>
        </w:rPr>
      </w:pPr>
    </w:p>
    <w:p w14:paraId="5E4963ED" w14:textId="408B73E2" w:rsidR="00EF7777" w:rsidRDefault="00EF7777" w:rsidP="00EF7777">
      <w:pPr>
        <w:pStyle w:val="PargrafodaLista"/>
        <w:rPr>
          <w:rFonts w:ascii="Courier New" w:hAnsi="Courier New" w:cs="Courier New"/>
        </w:rPr>
      </w:pPr>
    </w:p>
    <w:p w14:paraId="072EC809" w14:textId="77777777" w:rsidR="00EF7777" w:rsidRPr="00CD6A93" w:rsidRDefault="00EF7777" w:rsidP="00EF7777">
      <w:pPr>
        <w:pStyle w:val="PargrafodaLista"/>
      </w:pPr>
    </w:p>
    <w:p w14:paraId="5F7D210A" w14:textId="603DB9FE" w:rsidR="001A7B95" w:rsidRPr="00CD6A93" w:rsidRDefault="001A7B95" w:rsidP="001A7B95">
      <w:pPr>
        <w:spacing w:after="240"/>
        <w:ind w:left="426" w:firstLine="0"/>
        <w:rPr>
          <w:rFonts w:cs="Arial"/>
          <w:sz w:val="22"/>
        </w:rPr>
      </w:pPr>
      <w:r w:rsidRPr="00CD6A93">
        <w:rPr>
          <w:rFonts w:cs="Arial"/>
          <w:sz w:val="22"/>
        </w:rPr>
        <w:lastRenderedPageBreak/>
        <w:t>Para prevenir uma possível lentidão na execução dessa query, que providência(s) você pode tomar para diminuir o custo de execução?</w:t>
      </w:r>
    </w:p>
    <w:p w14:paraId="3B1530B9" w14:textId="77777777" w:rsidR="001A7B95" w:rsidRPr="00CD6A93" w:rsidRDefault="001A7B95" w:rsidP="001A7B95">
      <w:pPr>
        <w:pStyle w:val="Corpodetexto"/>
        <w:rPr>
          <w:sz w:val="22"/>
        </w:rPr>
      </w:pPr>
    </w:p>
    <w:p w14:paraId="7826671E" w14:textId="76126A45" w:rsidR="0037283D" w:rsidRDefault="00CD6A93" w:rsidP="00CD6A93">
      <w:pPr>
        <w:pStyle w:val="Corpodetexto"/>
        <w:ind w:left="425"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RESPOSTA-INSTRUÇAO</w:t>
      </w:r>
      <w:r w:rsidR="001A7B95" w:rsidRPr="00CD6A93">
        <w:rPr>
          <w:rFonts w:ascii="Courier New" w:hAnsi="Courier New" w:cs="Courier New"/>
          <w:sz w:val="22"/>
        </w:rPr>
        <w:t>...</w:t>
      </w:r>
    </w:p>
    <w:p w14:paraId="10781037" w14:textId="6912CCB1" w:rsidR="0037283D" w:rsidRDefault="0037283D" w:rsidP="00CD6A93">
      <w:pPr>
        <w:pStyle w:val="Corpodetexto"/>
        <w:ind w:left="425" w:firstLine="0"/>
        <w:rPr>
          <w:rFonts w:ascii="Courier New" w:hAnsi="Courier New" w:cs="Courier New"/>
          <w:sz w:val="22"/>
        </w:rPr>
      </w:pPr>
    </w:p>
    <w:p w14:paraId="1143A3C8" w14:textId="3708D0C0" w:rsidR="0037283D" w:rsidRPr="00CD6A93" w:rsidRDefault="0037283D" w:rsidP="00CD6A93">
      <w:pPr>
        <w:pStyle w:val="Corpodetexto"/>
        <w:ind w:left="425" w:firstLine="0"/>
        <w:rPr>
          <w:rFonts w:ascii="Courier New" w:hAnsi="Courier New" w:cs="Courier New"/>
          <w:sz w:val="22"/>
        </w:rPr>
      </w:pPr>
    </w:p>
    <w:p w14:paraId="53A897F3" w14:textId="3B83D3A6" w:rsidR="001A7B95" w:rsidRDefault="001A7B95" w:rsidP="00CD6A93">
      <w:pPr>
        <w:pStyle w:val="PargrafodaLista"/>
      </w:pPr>
      <w:r w:rsidRPr="00CD6A93">
        <w:t>Se vocês entendem que uma melhoria pode ser implementada escreva o(s) comando(s) para essa implementação logo após o comando de criação da visão. Se vocês julgam que nada pode ser melhorado não precisam responder esse item.</w:t>
      </w:r>
    </w:p>
    <w:p w14:paraId="4B5B6770" w14:textId="0C9C0F41" w:rsidR="00EF7777" w:rsidRDefault="00EF7777" w:rsidP="00CD6A93">
      <w:pPr>
        <w:pStyle w:val="PargrafodaLista"/>
      </w:pPr>
    </w:p>
    <w:p w14:paraId="5A01E2BD" w14:textId="15645A5C" w:rsidR="00EF7777" w:rsidRDefault="00EF7777" w:rsidP="00CD6A93">
      <w:pPr>
        <w:pStyle w:val="PargrafodaLista"/>
      </w:pPr>
    </w:p>
    <w:p w14:paraId="45EB2BE7" w14:textId="6A000466" w:rsidR="00EF7777" w:rsidRDefault="00EF7777" w:rsidP="00CD6A93">
      <w:pPr>
        <w:pStyle w:val="PargrafodaLista"/>
      </w:pPr>
    </w:p>
    <w:p w14:paraId="1DB5A1D6" w14:textId="5C0E4DFB" w:rsidR="00EF7777" w:rsidRDefault="00EF7777" w:rsidP="00CD6A93">
      <w:pPr>
        <w:pStyle w:val="PargrafodaLista"/>
      </w:pPr>
    </w:p>
    <w:p w14:paraId="2BD27BB7" w14:textId="44E0D3AD" w:rsidR="00EF7777" w:rsidRDefault="00EF7777" w:rsidP="00CD6A93">
      <w:pPr>
        <w:pStyle w:val="PargrafodaLista"/>
      </w:pPr>
    </w:p>
    <w:p w14:paraId="00257688" w14:textId="3840FB5A" w:rsidR="00EF7777" w:rsidRDefault="00EF7777" w:rsidP="00CD6A93">
      <w:pPr>
        <w:pStyle w:val="PargrafodaLista"/>
      </w:pPr>
    </w:p>
    <w:p w14:paraId="2FF76B2A" w14:textId="41D6E65A" w:rsidR="00EF7777" w:rsidRDefault="00EF7777" w:rsidP="00CD6A93">
      <w:pPr>
        <w:pStyle w:val="PargrafodaLista"/>
      </w:pPr>
    </w:p>
    <w:p w14:paraId="6C4FD818" w14:textId="4E2202E9" w:rsidR="00EF7777" w:rsidRDefault="00EF7777" w:rsidP="00CD6A93">
      <w:pPr>
        <w:pStyle w:val="PargrafodaLista"/>
      </w:pPr>
    </w:p>
    <w:p w14:paraId="09D67798" w14:textId="03B6B89F" w:rsidR="00EF7777" w:rsidRDefault="00EF7777" w:rsidP="00CD6A93">
      <w:pPr>
        <w:pStyle w:val="PargrafodaLista"/>
      </w:pPr>
    </w:p>
    <w:p w14:paraId="13D55A4C" w14:textId="7AF5C15D" w:rsidR="00EF7777" w:rsidRDefault="00EF7777" w:rsidP="00CD6A93">
      <w:pPr>
        <w:pStyle w:val="PargrafodaLista"/>
      </w:pPr>
    </w:p>
    <w:p w14:paraId="41080FFC" w14:textId="6D5A127B" w:rsidR="00EF7777" w:rsidRDefault="00EF7777" w:rsidP="00CD6A93">
      <w:pPr>
        <w:pStyle w:val="PargrafodaLista"/>
      </w:pPr>
    </w:p>
    <w:p w14:paraId="3383F404" w14:textId="683516B1" w:rsidR="00EF7777" w:rsidRDefault="00EF7777" w:rsidP="00CD6A93">
      <w:pPr>
        <w:pStyle w:val="PargrafodaLista"/>
      </w:pPr>
    </w:p>
    <w:p w14:paraId="57B46AF4" w14:textId="3F77E6A3" w:rsidR="00EF7777" w:rsidRDefault="00EF7777" w:rsidP="00CD6A93">
      <w:pPr>
        <w:pStyle w:val="PargrafodaLista"/>
      </w:pPr>
    </w:p>
    <w:p w14:paraId="75D7C671" w14:textId="71E4C4F9" w:rsidR="00EF7777" w:rsidRDefault="00EF7777" w:rsidP="00CD6A93">
      <w:pPr>
        <w:pStyle w:val="PargrafodaLista"/>
      </w:pPr>
    </w:p>
    <w:p w14:paraId="411BB369" w14:textId="77777777" w:rsidR="0037283D" w:rsidRPr="00CD6A93" w:rsidRDefault="0037283D" w:rsidP="00CD6A93">
      <w:pPr>
        <w:pStyle w:val="PargrafodaLista"/>
      </w:pPr>
    </w:p>
    <w:p w14:paraId="1BDD1417" w14:textId="52296AB7" w:rsidR="001A7B95" w:rsidRPr="001A7B95" w:rsidRDefault="001A7B95" w:rsidP="001A7B95">
      <w:pPr>
        <w:pStyle w:val="Ttulo2"/>
      </w:pPr>
      <w:r w:rsidRPr="00CD6A93">
        <w:rPr>
          <w:sz w:val="22"/>
          <w:szCs w:val="22"/>
        </w:rPr>
        <w:lastRenderedPageBreak/>
        <w:t>Tomando por base a primeira entrega (o banco de dados de cadastro de pacientes), vocês devem construir um bloco PL/SQL Anônimo que solicite o número do cartão do SUS do paciente e retorne todas as informações relativas a esse paciente.</w:t>
      </w:r>
    </w:p>
    <w:p w14:paraId="5D6EB5C9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CREATE TABLE ENDERECO</w:t>
      </w:r>
    </w:p>
    <w:p w14:paraId="7B40DB20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(</w:t>
      </w:r>
    </w:p>
    <w:p w14:paraId="0223452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id_endereco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INTEGER,</w:t>
      </w:r>
    </w:p>
    <w:p w14:paraId="1E218E3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rua VARCHAR2(100) NOT NULL,</w:t>
      </w:r>
    </w:p>
    <w:p w14:paraId="085996A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numero</w:t>
      </w:r>
      <w:proofErr w:type="spellEnd"/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INTEGER NOT NULL,</w:t>
      </w:r>
    </w:p>
    <w:p w14:paraId="6FF601E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bairro VARCHAR2(100) NOT NULL,</w:t>
      </w:r>
    </w:p>
    <w:p w14:paraId="4BB4B8D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complemento VARCHAR2(50),</w:t>
      </w:r>
    </w:p>
    <w:p w14:paraId="6F23DE8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estado VARCHAR2(2) NOT NULL,</w:t>
      </w:r>
    </w:p>
    <w:p w14:paraId="4E1DCE3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cidade VARCHAR2(50) NOT NULL,</w:t>
      </w:r>
    </w:p>
    <w:p w14:paraId="687E06A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cd_ibge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NUMBER(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7) NOT NULL,</w:t>
      </w:r>
    </w:p>
    <w:p w14:paraId="45D1FE3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cep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NUMBER(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9) NOT NULL</w:t>
      </w:r>
    </w:p>
    <w:p w14:paraId="24139EF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);</w:t>
      </w:r>
    </w:p>
    <w:p w14:paraId="1FC628A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1013182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791E5C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32824A9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ALTER TABLE ENDERECO ADD CONSTRAINT PK_ENDERECO PRIMARY KEY (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id_endereco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);</w:t>
      </w:r>
    </w:p>
    <w:p w14:paraId="7613316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95BE7C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35D6CA2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C1526D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CREATE TABLE PACIENTE</w:t>
      </w:r>
    </w:p>
    <w:p w14:paraId="22809BB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(</w:t>
      </w:r>
    </w:p>
    <w:p w14:paraId="3AE2947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cartao_sus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NUMBER(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15),</w:t>
      </w:r>
    </w:p>
    <w:p w14:paraId="21679DE3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nome_paciente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varchar2(100)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not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null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,</w:t>
      </w:r>
    </w:p>
    <w:p w14:paraId="1F20C77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raca_cor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VARCHAR2(10),</w:t>
      </w:r>
    </w:p>
    <w:p w14:paraId="4790C3F9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data_nascimento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VARCHAR2(10),</w:t>
      </w:r>
    </w:p>
    <w:p w14:paraId="17BAF39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nome_mae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VARCHAR2(150) NOT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NULL ,</w:t>
      </w:r>
      <w:proofErr w:type="gramEnd"/>
    </w:p>
    <w:p w14:paraId="7A1F89F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nome_pai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VARCHAR2(150),</w:t>
      </w:r>
    </w:p>
    <w:p w14:paraId="26FBFB8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telefone NUMBER (13) NOT NULL,</w:t>
      </w:r>
    </w:p>
    <w:p w14:paraId="2BEE4D2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sexo VARCHAR2(15) NOT NULL,</w:t>
      </w:r>
    </w:p>
    <w:p w14:paraId="7011BCF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estado_civil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VARCHAR2(15) NOT NULL,</w:t>
      </w:r>
    </w:p>
    <w:p w14:paraId="738AF84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PACIENTE_ENDERECO_FK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integer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REFERENCES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ENDERECO(</w:t>
      </w:r>
      <w:proofErr w:type="spellStart"/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id_endereco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)</w:t>
      </w:r>
    </w:p>
    <w:p w14:paraId="35632CE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);</w:t>
      </w:r>
    </w:p>
    <w:p w14:paraId="38BDAE6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FD83FC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614263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E09D84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ALTER TABLE PACIENTE ADD CONSTRAINT PK_PACIENTE PRIMARY KEY (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cartao_sus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);</w:t>
      </w:r>
    </w:p>
    <w:p w14:paraId="6ABBEC2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65F300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CC2DF5A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6AFF52D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601AD9F3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CREATE TABLE ESCOLA</w:t>
      </w:r>
    </w:p>
    <w:p w14:paraId="01282E40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(</w:t>
      </w:r>
    </w:p>
    <w:p w14:paraId="7D830119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id_escola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INTEGER,</w:t>
      </w:r>
    </w:p>
    <w:p w14:paraId="25CE1099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nome_escola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VARCHAR2(100) NOT NULL,</w:t>
      </w:r>
    </w:p>
    <w:p w14:paraId="6D5F8DFA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serie VARCHAR2(50) NOT NULL,</w:t>
      </w:r>
    </w:p>
    <w:p w14:paraId="05D6AC3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programa varchar2(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50)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not</w:t>
      </w:r>
      <w:proofErr w:type="spellEnd"/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null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,</w:t>
      </w:r>
    </w:p>
    <w:p w14:paraId="17990E73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ESCOLA_PACIENTE_FK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integer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REFERENCES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PACIENTE(</w:t>
      </w:r>
      <w:proofErr w:type="spellStart"/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cartao_sus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)</w:t>
      </w:r>
    </w:p>
    <w:p w14:paraId="65CC1729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lastRenderedPageBreak/>
        <w:t>);</w:t>
      </w:r>
    </w:p>
    <w:p w14:paraId="61A16160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72185C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C15FE5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62CAD0F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ALTER TABLE ESCOLA ADD CONSTRAINT PK_ESCOLA PRIMARY KEY (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id_escola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);</w:t>
      </w:r>
    </w:p>
    <w:p w14:paraId="19BF04D3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028C08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66E1B5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91C73F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39A630A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INSERT INTO ENDERECO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VALUES(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12345 ,'barcelos',38,'Vilas','apto31','SP','sao paulo',1234567, 03660060);</w:t>
      </w:r>
    </w:p>
    <w:p w14:paraId="74D63DF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A14039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CD9E5F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E57D3C0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INSERT INTO PACIENTE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VALUES(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1337,'gabrel','negro', '20210608' ,'marcia','marcio',989823436,'masculino','casado', 12345);</w:t>
      </w:r>
    </w:p>
    <w:p w14:paraId="6A634E3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EBD135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369BA54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C20894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INSERT INTO ESCOLA 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VALUES(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1111,'baroes','quinta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serie','estudo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mais', 1337);</w:t>
      </w:r>
    </w:p>
    <w:p w14:paraId="5740607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BC2452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6E37CF3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03D4E5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6AF263A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---------------------- DROP TABLE</w:t>
      </w:r>
    </w:p>
    <w:p w14:paraId="6FE6AD0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F89B76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614D784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40C2CD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DROP TABLE escola;</w:t>
      </w:r>
    </w:p>
    <w:p w14:paraId="1221D16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DROP TABLE paciente;</w:t>
      </w:r>
    </w:p>
    <w:p w14:paraId="366C5D2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DROP TABLE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endereco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;</w:t>
      </w:r>
    </w:p>
    <w:p w14:paraId="763F569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6EAF25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E5FF90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32E254E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FDFA19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set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serveroutput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on</w:t>
      </w:r>
      <w:proofErr w:type="spellEnd"/>
    </w:p>
    <w:p w14:paraId="31480EB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ACCEPT </w:t>
      </w:r>
      <w:proofErr w:type="spellStart"/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numero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_CARTAO_SUS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prompt 'Qual o número do 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cartao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SUS?'</w:t>
      </w:r>
    </w:p>
    <w:p w14:paraId="3469D7BA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DECLARE</w:t>
      </w:r>
    </w:p>
    <w:p w14:paraId="5B85D27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V_CARTAO_SUS PACIENTE.CARTAO_SUS%TYPE:=&amp;</w:t>
      </w:r>
      <w:proofErr w:type="spellStart"/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numero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_CARTAO_SUS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;</w:t>
      </w:r>
    </w:p>
    <w:p w14:paraId="37E7D52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V_NOME_PACIENTE PACIENTE.NOME_PACIENTE%TYPE;</w:t>
      </w:r>
    </w:p>
    <w:p w14:paraId="53EA172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V_RACA_COR PACIENTE.RACA_COR%TYPE;</w:t>
      </w:r>
    </w:p>
    <w:p w14:paraId="5687446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V_DATA_NASCIMENTO PACIENTE.DATA_NASCIMENTO%TYPE;</w:t>
      </w:r>
    </w:p>
    <w:p w14:paraId="1E5717D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V_NOME_MAE PACIENTE.NOME_MAE%TYPE;</w:t>
      </w:r>
    </w:p>
    <w:p w14:paraId="0E39EAA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V_NOME_PAI PACIENTE.NOME_PAI%TYPE;</w:t>
      </w:r>
    </w:p>
    <w:p w14:paraId="5EEB927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V_TELEFONE PACIENTE.TELEFONE%TYPE;</w:t>
      </w:r>
    </w:p>
    <w:p w14:paraId="0E5F710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V_SEXO PACIENTE.SEXO%TYPE;</w:t>
      </w:r>
    </w:p>
    <w:p w14:paraId="7E7F9BB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V_ESTADO_CIVIL PACIENTE.ESTADO_CIVIL%TYPE;</w:t>
      </w:r>
    </w:p>
    <w:p w14:paraId="00859F9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1480AB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V_ESCOLA ESCOLA.NOME_ESCOLA%TYPE;</w:t>
      </w:r>
    </w:p>
    <w:p w14:paraId="63D0FF4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V_SERIE ESCOLA.SERIE%TYPE;</w:t>
      </w:r>
    </w:p>
    <w:p w14:paraId="63DE2D7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V_PROGRAMA ESCOLA.SERIE%TYPE;</w:t>
      </w:r>
    </w:p>
    <w:p w14:paraId="5D83B26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V_RUA ENDERECO.RUA%TYPE;</w:t>
      </w:r>
    </w:p>
    <w:p w14:paraId="205F2641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NUMERO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 xml:space="preserve"> ENDERECO.NUMERO%TYPE;</w:t>
      </w:r>
    </w:p>
    <w:p w14:paraId="7D4B5E7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V_BAIRRO ENDERECO.BAIRRO%TYPE;</w:t>
      </w:r>
    </w:p>
    <w:p w14:paraId="4F7490D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V_COMPLEMENTO ENDERECO.COMPLEMENTO%TYPE;</w:t>
      </w:r>
    </w:p>
    <w:p w14:paraId="45E5613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lastRenderedPageBreak/>
        <w:t>V_CIDADE ENDERECO.CIDADE%TYPE;</w:t>
      </w:r>
    </w:p>
    <w:p w14:paraId="0BCE93E2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V_ESTADO ENDERECO.ESTADO%TYPE;</w:t>
      </w:r>
    </w:p>
    <w:p w14:paraId="0F0BFAFA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V_CEP ENDERECO.CEP%TYPE;</w:t>
      </w:r>
    </w:p>
    <w:p w14:paraId="59A8134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1FF9399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BEGIN</w:t>
      </w:r>
    </w:p>
    <w:p w14:paraId="3722BCFB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4AB8B75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B5E230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557293A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SELECT NOME_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PACIENTE,RACA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_COR,DATA_NASCIMENTO,NOME_MAE,NOME_PAI,TELEFONE,SEXO,ESTADO_CIVIL,NOME_ESCOLA,SERIE,PROGRAMA,RUA,NUMERO,BAIRRO,COMPLEMENTO,CIDADE,ESTADO,CEP</w:t>
      </w:r>
    </w:p>
    <w:p w14:paraId="2796DB16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615FB30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F64242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FCBDBBD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INTO V_NOME_</w:t>
      </w:r>
      <w:proofErr w:type="gramStart"/>
      <w:r w:rsidRPr="00495AB6">
        <w:rPr>
          <w:rFonts w:ascii="Courier New" w:hAnsi="Courier New" w:cs="Courier New"/>
          <w:sz w:val="22"/>
          <w:shd w:val="clear" w:color="auto" w:fill="FFFFFF"/>
        </w:rPr>
        <w:t>PACIENTE,V</w:t>
      </w:r>
      <w:proofErr w:type="gramEnd"/>
      <w:r w:rsidRPr="00495AB6">
        <w:rPr>
          <w:rFonts w:ascii="Courier New" w:hAnsi="Courier New" w:cs="Courier New"/>
          <w:sz w:val="22"/>
          <w:shd w:val="clear" w:color="auto" w:fill="FFFFFF"/>
        </w:rPr>
        <w:t>_RACA_COR, V_DATA_NASCIMENTO, V_NOME_MAE, V_NOME_PAI, V_TELEFONE, V_SEXO, V_ESTADO_CIVIL, V_ESCOLA, V_SERIE,V_PROGRAMA, V_RUA, V_NUMERO, V_BAIRRO, V_COMPLEMENTO, V_CIDADE, V_ESTADO, V_CEP</w:t>
      </w:r>
    </w:p>
    <w:p w14:paraId="3AB9A6E5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F4472BC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FF28470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15CFBD7E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r w:rsidRPr="00495AB6">
        <w:rPr>
          <w:rFonts w:ascii="Courier New" w:hAnsi="Courier New" w:cs="Courier New"/>
          <w:sz w:val="22"/>
          <w:shd w:val="clear" w:color="auto" w:fill="FFFFFF"/>
        </w:rPr>
        <w:t>FROM PACIENTE, ESCOLA, ENDERECO;</w:t>
      </w:r>
    </w:p>
    <w:p w14:paraId="5DA5478A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8B65EE3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7762F790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2AC04BFF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dbms_output.put_line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('A cor é '||V_RACA_COR|| ' A data de nascimento é: '|| V_DATA_NASCIMENTO|| ' O nome da mãe: '||V_NOME_MAE||' O nome do pai: '|| V_NOME_PAI||' o telefone: '||V_TELEFONE||' o sexo: '||V_SEXO||' Estado Civil: '|| V_ESTADO_CIVIL||' a Escola é: '||V_ESCOLA||' A série é: '||V_SERIE|| ' Rua: '|| V_RUA||' Número: '||V_NUMERO||' Bairro: '||V_BAIRRO||' Complemento: '|| V_COMPLEMENTO||' Cidade: '||V_CIDADE||' Estado: '||</w:t>
      </w:r>
      <w:proofErr w:type="spellStart"/>
      <w:r w:rsidRPr="00495AB6">
        <w:rPr>
          <w:rFonts w:ascii="Courier New" w:hAnsi="Courier New" w:cs="Courier New"/>
          <w:sz w:val="22"/>
          <w:shd w:val="clear" w:color="auto" w:fill="FFFFFF"/>
        </w:rPr>
        <w:t>v_ESTADO</w:t>
      </w:r>
      <w:proofErr w:type="spellEnd"/>
      <w:r w:rsidRPr="00495AB6">
        <w:rPr>
          <w:rFonts w:ascii="Courier New" w:hAnsi="Courier New" w:cs="Courier New"/>
          <w:sz w:val="22"/>
          <w:shd w:val="clear" w:color="auto" w:fill="FFFFFF"/>
        </w:rPr>
        <w:t>||' CEP: '||V_CEP);</w:t>
      </w:r>
    </w:p>
    <w:p w14:paraId="2E3032B4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A15FEA8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8D72FA7" w14:textId="77777777" w:rsidR="00495AB6" w:rsidRPr="00495AB6" w:rsidRDefault="00495AB6" w:rsidP="00495AB6">
      <w:pPr>
        <w:spacing w:after="0" w:line="240" w:lineRule="auto"/>
        <w:ind w:firstLine="0"/>
        <w:jc w:val="left"/>
        <w:rPr>
          <w:rFonts w:ascii="Courier New" w:hAnsi="Courier New" w:cs="Courier New"/>
          <w:sz w:val="22"/>
          <w:shd w:val="clear" w:color="auto" w:fill="FFFFFF"/>
        </w:rPr>
      </w:pPr>
    </w:p>
    <w:p w14:paraId="0B99FA60" w14:textId="424BCB1F" w:rsidR="001A7B95" w:rsidRPr="001A7B95" w:rsidRDefault="00495AB6" w:rsidP="00495AB6">
      <w:pPr>
        <w:spacing w:after="0" w:line="240" w:lineRule="auto"/>
        <w:ind w:firstLine="0"/>
        <w:jc w:val="left"/>
      </w:pPr>
      <w:r w:rsidRPr="00495AB6">
        <w:rPr>
          <w:rFonts w:ascii="Courier New" w:hAnsi="Courier New" w:cs="Courier New"/>
          <w:sz w:val="22"/>
          <w:shd w:val="clear" w:color="auto" w:fill="FFFFFF"/>
        </w:rPr>
        <w:t>END;</w:t>
      </w:r>
    </w:p>
    <w:sectPr w:rsidR="001A7B95" w:rsidRPr="001A7B95" w:rsidSect="006C4326">
      <w:headerReference w:type="first" r:id="rId14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C102" w14:textId="77777777" w:rsidR="002E7631" w:rsidRDefault="002E7631" w:rsidP="00987BE0">
      <w:pPr>
        <w:spacing w:after="0" w:line="240" w:lineRule="auto"/>
      </w:pPr>
      <w:r>
        <w:separator/>
      </w:r>
    </w:p>
  </w:endnote>
  <w:endnote w:type="continuationSeparator" w:id="0">
    <w:p w14:paraId="08A1E981" w14:textId="77777777" w:rsidR="002E7631" w:rsidRDefault="002E7631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08CC" w14:textId="77777777" w:rsidR="002E7631" w:rsidRDefault="002E7631" w:rsidP="00987BE0">
      <w:pPr>
        <w:spacing w:after="0" w:line="240" w:lineRule="auto"/>
      </w:pPr>
      <w:r>
        <w:separator/>
      </w:r>
    </w:p>
  </w:footnote>
  <w:footnote w:type="continuationSeparator" w:id="0">
    <w:p w14:paraId="791CAE79" w14:textId="77777777" w:rsidR="002E7631" w:rsidRDefault="002E7631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2E7631">
      <w:fldChar w:fldCharType="begin"/>
    </w:r>
    <w:r w:rsidR="002E7631">
      <w:instrText xml:space="preserve"> NUMPAGES   \* MERGEFORMAT </w:instrText>
    </w:r>
    <w:r w:rsidR="002E7631">
      <w:fldChar w:fldCharType="separate"/>
    </w:r>
    <w:r w:rsidR="1A176BA7">
      <w:t>15</w:t>
    </w:r>
    <w:r w:rsidR="002E7631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322"/>
    <w:multiLevelType w:val="hybridMultilevel"/>
    <w:tmpl w:val="37C62EEE"/>
    <w:lvl w:ilvl="0" w:tplc="C2F4B438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D2801"/>
    <w:rsid w:val="00101E62"/>
    <w:rsid w:val="00122C45"/>
    <w:rsid w:val="001509ED"/>
    <w:rsid w:val="001A7B95"/>
    <w:rsid w:val="001C0C3D"/>
    <w:rsid w:val="001C5EE2"/>
    <w:rsid w:val="0023747F"/>
    <w:rsid w:val="0027353F"/>
    <w:rsid w:val="00282A81"/>
    <w:rsid w:val="002A3C38"/>
    <w:rsid w:val="002B6D42"/>
    <w:rsid w:val="002E2864"/>
    <w:rsid w:val="002E35AE"/>
    <w:rsid w:val="002E7631"/>
    <w:rsid w:val="003042F6"/>
    <w:rsid w:val="00316877"/>
    <w:rsid w:val="00316B13"/>
    <w:rsid w:val="003170FA"/>
    <w:rsid w:val="00340843"/>
    <w:rsid w:val="00347CAE"/>
    <w:rsid w:val="0037283D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95AB6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76E5A"/>
    <w:rsid w:val="0058704C"/>
    <w:rsid w:val="00591097"/>
    <w:rsid w:val="00595486"/>
    <w:rsid w:val="005A1387"/>
    <w:rsid w:val="005A79AF"/>
    <w:rsid w:val="005D7910"/>
    <w:rsid w:val="0064602B"/>
    <w:rsid w:val="00650FE8"/>
    <w:rsid w:val="006C4326"/>
    <w:rsid w:val="006C4A36"/>
    <w:rsid w:val="006E34CE"/>
    <w:rsid w:val="00732060"/>
    <w:rsid w:val="007540CC"/>
    <w:rsid w:val="0076599A"/>
    <w:rsid w:val="007E2C7B"/>
    <w:rsid w:val="008236DB"/>
    <w:rsid w:val="00826699"/>
    <w:rsid w:val="00882BE7"/>
    <w:rsid w:val="00890ACF"/>
    <w:rsid w:val="00895A69"/>
    <w:rsid w:val="008C19F2"/>
    <w:rsid w:val="008E35F7"/>
    <w:rsid w:val="0091487C"/>
    <w:rsid w:val="00987BE0"/>
    <w:rsid w:val="00990BF2"/>
    <w:rsid w:val="009C22DE"/>
    <w:rsid w:val="00A14423"/>
    <w:rsid w:val="00A16E62"/>
    <w:rsid w:val="00A36C8B"/>
    <w:rsid w:val="00A64FC6"/>
    <w:rsid w:val="00AB2BE5"/>
    <w:rsid w:val="00AD6955"/>
    <w:rsid w:val="00AF754D"/>
    <w:rsid w:val="00B010AF"/>
    <w:rsid w:val="00B118A1"/>
    <w:rsid w:val="00B31965"/>
    <w:rsid w:val="00B92022"/>
    <w:rsid w:val="00C036D1"/>
    <w:rsid w:val="00C235D2"/>
    <w:rsid w:val="00C2382B"/>
    <w:rsid w:val="00C86529"/>
    <w:rsid w:val="00CC7283"/>
    <w:rsid w:val="00CD6A93"/>
    <w:rsid w:val="00D026C5"/>
    <w:rsid w:val="00D127A6"/>
    <w:rsid w:val="00D563AE"/>
    <w:rsid w:val="00D70546"/>
    <w:rsid w:val="00D71306"/>
    <w:rsid w:val="00D95FC7"/>
    <w:rsid w:val="00DB65E4"/>
    <w:rsid w:val="00DD4AD9"/>
    <w:rsid w:val="00E36822"/>
    <w:rsid w:val="00E44082"/>
    <w:rsid w:val="00EA1FE1"/>
    <w:rsid w:val="00EC72AD"/>
    <w:rsid w:val="00ED1183"/>
    <w:rsid w:val="00ED6A41"/>
    <w:rsid w:val="00EF23B5"/>
    <w:rsid w:val="00EF4A0C"/>
    <w:rsid w:val="00EF7777"/>
    <w:rsid w:val="00F1406F"/>
    <w:rsid w:val="00F431CA"/>
    <w:rsid w:val="00F47AB8"/>
    <w:rsid w:val="00F53589"/>
    <w:rsid w:val="00F64703"/>
    <w:rsid w:val="00F977BB"/>
    <w:rsid w:val="00FA626F"/>
    <w:rsid w:val="00FE01B1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1A7B95"/>
    <w:pPr>
      <w:keepNext/>
      <w:numPr>
        <w:numId w:val="16"/>
      </w:numPr>
      <w:tabs>
        <w:tab w:val="left" w:pos="0"/>
      </w:tabs>
      <w:spacing w:before="480" w:after="480" w:line="360" w:lineRule="auto"/>
      <w:jc w:val="both"/>
      <w:outlineLvl w:val="1"/>
    </w:pPr>
    <w:rPr>
      <w:rFonts w:ascii="Arial" w:eastAsia="Times New Roman" w:hAnsi="Arial"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1A7B95"/>
    <w:rPr>
      <w:rFonts w:ascii="Arial" w:eastAsia="Times New Roman" w:hAnsi="Arial"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58704C"/>
    <w:pPr>
      <w:spacing w:after="480" w:line="360" w:lineRule="auto"/>
      <w:jc w:val="center"/>
    </w:pPr>
    <w:rPr>
      <w:rFonts w:ascii="Arial" w:hAnsi="Arial"/>
      <w:b/>
      <w:color w:val="595959" w:themeColor="text1" w:themeTint="A6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58704C"/>
    <w:rPr>
      <w:rFonts w:ascii="Arial" w:hAnsi="Arial"/>
      <w:b/>
      <w:color w:val="595959" w:themeColor="text1" w:themeTint="A6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CD6A93"/>
    <w:pPr>
      <w:ind w:left="425" w:firstLine="0"/>
    </w:pPr>
    <w:rPr>
      <w:rFonts w:cs="Arial"/>
      <w:sz w:val="22"/>
      <w:shd w:val="clear" w:color="auto" w:fill="FFFFFF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D0005AFC9664893A9CC4424F40713" ma:contentTypeVersion="6" ma:contentTypeDescription="Create a new document." ma:contentTypeScope="" ma:versionID="1dba1e444b0b158335e012f203ad8520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6ed7723d7d8bf28e29b4bc607ed7ea1f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D52EF9-0328-4640-A4CA-FDDF4DB38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93</TotalTime>
  <Pages>1</Pages>
  <Words>906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Giulianno Zanetti</cp:lastModifiedBy>
  <cp:revision>13</cp:revision>
  <cp:lastPrinted>2021-06-12T02:12:00Z</cp:lastPrinted>
  <dcterms:created xsi:type="dcterms:W3CDTF">2021-03-26T20:45:00Z</dcterms:created>
  <dcterms:modified xsi:type="dcterms:W3CDTF">2021-06-12T02:17:00Z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